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para todo o conteúdo"/>
      </w:tblPr>
      <w:tblGrid>
        <w:gridCol w:w="2922"/>
        <w:gridCol w:w="6680"/>
      </w:tblGrid>
      <w:tr w:rsidR="00C420C8" w:rsidRPr="009F470A" w14:paraId="2713BA7B" w14:textId="77777777" w:rsidTr="00C420C8">
        <w:tc>
          <w:tcPr>
            <w:tcW w:w="3023" w:type="dxa"/>
          </w:tcPr>
          <w:p w14:paraId="44970E9B" w14:textId="30D5CC40" w:rsidR="00254B23" w:rsidRPr="00254B23" w:rsidRDefault="00F61CD8" w:rsidP="00F61CD8">
            <w:pPr>
              <w:pStyle w:val="Ttulo1"/>
              <w:jc w:val="both"/>
              <w:rPr>
                <w:b/>
                <w:bCs/>
                <w:sz w:val="20"/>
                <w:szCs w:val="20"/>
                <w:lang w:val="pt-BR"/>
              </w:rPr>
            </w:pPr>
            <w:r w:rsidRPr="00254B23">
              <w:rPr>
                <w:b/>
                <w:bCs/>
                <w:sz w:val="20"/>
                <w:szCs w:val="20"/>
                <w:lang w:val="pt-BR"/>
              </w:rPr>
              <w:t>SCHADRAC WANZA ISULA</w:t>
            </w:r>
          </w:p>
          <w:p w14:paraId="2ACF9905" w14:textId="0F30F71E" w:rsidR="00254B23" w:rsidRDefault="00254B23" w:rsidP="00254B23">
            <w:pPr>
              <w:pStyle w:val="Grfic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Nacionalidade: Congolês</w:t>
            </w:r>
          </w:p>
          <w:p w14:paraId="6866C289" w14:textId="15098F6A" w:rsidR="00C420C8" w:rsidRPr="00254B23" w:rsidRDefault="00C420C8" w:rsidP="005246B9">
            <w:pPr>
              <w:pStyle w:val="Grfico"/>
              <w:rPr>
                <w:sz w:val="18"/>
                <w:szCs w:val="18"/>
                <w:lang w:val="pt-BR"/>
              </w:rPr>
            </w:pPr>
            <w:r w:rsidRPr="00254B23">
              <w:rPr>
                <w:noProof/>
                <w:sz w:val="18"/>
                <w:szCs w:val="18"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1ABBA95E" wp14:editId="2C5D4986">
                      <wp:extent cx="329184" cy="329184"/>
                      <wp:effectExtent l="0" t="0" r="13970" b="13970"/>
                      <wp:docPr id="49" name="Grupo 43" title="Ícone de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orma Livr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orma Liv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44E9E4" id="Grupo 43" o:spid="_x0000_s1026" alt="Título: Ícone de email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E6kx+EtFAAATnIAAA4AAAAAAAAAAAAAAAAALgIAAGRycy9lMm9Eb2MueG1sUEsB&#10;Ai0AFAAGAAgAAAAhAGhHG9DYAAAAAwEAAA8AAAAAAAAAAAAAAAAAhxYAAGRycy9kb3ducmV2Lnht&#10;bFBLBQYAAAAABAAEAPMAAACMFwAAAAA=&#10;">
                      <v:shape id="Forma Livre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a Livre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4941EE6A" w14:textId="0D61389F" w:rsidR="00C420C8" w:rsidRPr="006B1B8E" w:rsidRDefault="00000000" w:rsidP="00F61CD8">
            <w:pPr>
              <w:pStyle w:val="Ttulo3"/>
              <w:rPr>
                <w:sz w:val="14"/>
                <w:szCs w:val="14"/>
                <w:lang w:val="fr-FR"/>
              </w:rPr>
            </w:pPr>
            <w:sdt>
              <w:sdtPr>
                <w:rPr>
                  <w:sz w:val="18"/>
                  <w:szCs w:val="18"/>
                  <w:lang w:val="pt-BR"/>
                </w:rPr>
                <w:alias w:val="Insira o email:"/>
                <w:tag w:val="Insira o email:"/>
                <w:id w:val="1159736844"/>
                <w:placeholder>
                  <w:docPart w:val="4EE8BDA3E5554A5A99CA32A75D0B4E1E"/>
                </w:placeholder>
                <w:temporary/>
                <w:showingPlcHdr/>
                <w15:appearance w15:val="hidden"/>
              </w:sdtPr>
              <w:sdtContent>
                <w:r w:rsidR="00C420C8" w:rsidRPr="00130C8A">
                  <w:rPr>
                    <w:sz w:val="18"/>
                    <w:szCs w:val="18"/>
                    <w:lang w:val="fr-FR" w:bidi="pt-BR"/>
                  </w:rPr>
                  <w:t>Email</w:t>
                </w:r>
              </w:sdtContent>
            </w:sdt>
            <w:r w:rsidR="00F61CD8" w:rsidRPr="00130C8A">
              <w:rPr>
                <w:sz w:val="18"/>
                <w:szCs w:val="18"/>
                <w:lang w:val="fr-FR"/>
              </w:rPr>
              <w:t xml:space="preserve">: </w:t>
            </w:r>
            <w:hyperlink r:id="rId7" w:history="1">
              <w:r w:rsidR="00F61CD8" w:rsidRPr="006B1B8E">
                <w:rPr>
                  <w:rStyle w:val="Hyperlink"/>
                  <w:sz w:val="14"/>
                  <w:szCs w:val="14"/>
                  <w:lang w:val="fr-FR"/>
                </w:rPr>
                <w:t>schadracw@gmail.com</w:t>
              </w:r>
            </w:hyperlink>
          </w:p>
          <w:p w14:paraId="608F9AFB" w14:textId="3052121B" w:rsidR="00F61CD8" w:rsidRPr="006B1B8E" w:rsidRDefault="00F61CD8" w:rsidP="00F61CD8">
            <w:pPr>
              <w:pStyle w:val="Ttulo3"/>
              <w:rPr>
                <w:sz w:val="14"/>
                <w:szCs w:val="14"/>
                <w:lang w:val="fr-FR"/>
              </w:rPr>
            </w:pPr>
            <w:hyperlink r:id="rId8" w:history="1">
              <w:r w:rsidRPr="006B1B8E">
                <w:rPr>
                  <w:rStyle w:val="Hyperlink"/>
                  <w:sz w:val="14"/>
                  <w:szCs w:val="14"/>
                  <w:lang w:val="fr-FR"/>
                </w:rPr>
                <w:t>schadracw@hotmail.com</w:t>
              </w:r>
            </w:hyperlink>
          </w:p>
          <w:p w14:paraId="4E67E5B3" w14:textId="740976A7" w:rsidR="00F61CD8" w:rsidRPr="006B1B8E" w:rsidRDefault="006B1B8E" w:rsidP="00F61CD8">
            <w:pPr>
              <w:pStyle w:val="Ttulo3"/>
              <w:rPr>
                <w:sz w:val="14"/>
                <w:szCs w:val="14"/>
                <w:lang w:val="fr-FR"/>
              </w:rPr>
            </w:pPr>
            <w:hyperlink r:id="rId9" w:history="1">
              <w:r w:rsidRPr="006B1B8E">
                <w:rPr>
                  <w:rStyle w:val="Hyperlink"/>
                  <w:sz w:val="14"/>
                  <w:szCs w:val="14"/>
                  <w:lang w:val="fr-FR"/>
                </w:rPr>
                <w:t>schadrac.isula@eco</w:t>
              </w:r>
            </w:hyperlink>
            <w:r w:rsidR="00FA7730" w:rsidRPr="006B1B8E">
              <w:rPr>
                <w:rStyle w:val="Hyperlink"/>
                <w:sz w:val="14"/>
                <w:szCs w:val="14"/>
                <w:lang w:val="fr-FR"/>
              </w:rPr>
              <w:t>technee.com</w:t>
            </w:r>
            <w:r w:rsidRPr="006B1B8E">
              <w:rPr>
                <w:rStyle w:val="Hyperlink"/>
                <w:sz w:val="14"/>
                <w:szCs w:val="14"/>
                <w:lang w:val="fr-FR"/>
              </w:rPr>
              <w:t>.br</w:t>
            </w:r>
          </w:p>
          <w:p w14:paraId="016440E3" w14:textId="77777777" w:rsidR="00C420C8" w:rsidRPr="00254B23" w:rsidRDefault="00C420C8" w:rsidP="005246B9">
            <w:pPr>
              <w:pStyle w:val="Grfico"/>
              <w:rPr>
                <w:sz w:val="18"/>
                <w:szCs w:val="18"/>
                <w:lang w:val="pt-BR"/>
              </w:rPr>
            </w:pPr>
            <w:r w:rsidRPr="00254B23">
              <w:rPr>
                <w:noProof/>
                <w:sz w:val="18"/>
                <w:szCs w:val="18"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11DA735F" wp14:editId="0488C740">
                      <wp:extent cx="329184" cy="329184"/>
                      <wp:effectExtent l="0" t="0" r="13970" b="13970"/>
                      <wp:docPr id="80" name="Grupo 37" title="Ícone de telef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orma Livre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orma Livre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FA1474" id="Grupo 37" o:spid="_x0000_s1026" alt="Título: Ícone de telef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">
                      <v:shape id="Forma Livre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vre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01D2E346" w14:textId="77103B02" w:rsidR="00F61CD8" w:rsidRPr="00254B23" w:rsidRDefault="00000000" w:rsidP="00F61CD8">
            <w:pPr>
              <w:pStyle w:val="Ttulo3"/>
              <w:rPr>
                <w:sz w:val="18"/>
                <w:szCs w:val="18"/>
                <w:lang w:val="pt-BR"/>
              </w:rPr>
            </w:pPr>
            <w:sdt>
              <w:sdtPr>
                <w:rPr>
                  <w:sz w:val="18"/>
                  <w:szCs w:val="18"/>
                  <w:lang w:val="pt-BR"/>
                </w:rPr>
                <w:alias w:val="Insira o telefone:"/>
                <w:tag w:val="Insira o telefone:"/>
                <w:id w:val="2067829428"/>
                <w:placeholder>
                  <w:docPart w:val="1C7591979CDB41EE97910D97A629FF11"/>
                </w:placeholder>
                <w:temporary/>
                <w:showingPlcHdr/>
                <w15:appearance w15:val="hidden"/>
              </w:sdtPr>
              <w:sdtContent>
                <w:r w:rsidR="00C420C8" w:rsidRPr="00254B23">
                  <w:rPr>
                    <w:sz w:val="18"/>
                    <w:szCs w:val="18"/>
                    <w:lang w:val="pt-BR" w:bidi="pt-BR"/>
                  </w:rPr>
                  <w:t>Telefone</w:t>
                </w:r>
              </w:sdtContent>
            </w:sdt>
            <w:r w:rsidR="00F61CD8" w:rsidRPr="00254B23">
              <w:rPr>
                <w:sz w:val="18"/>
                <w:szCs w:val="18"/>
                <w:lang w:val="pt-BR"/>
              </w:rPr>
              <w:t>: +5541995036350</w:t>
            </w:r>
          </w:p>
          <w:p w14:paraId="456F088B" w14:textId="77777777" w:rsidR="00C420C8" w:rsidRPr="00254B23" w:rsidRDefault="00C420C8" w:rsidP="005246B9">
            <w:pPr>
              <w:pStyle w:val="Grfico"/>
              <w:rPr>
                <w:sz w:val="18"/>
                <w:szCs w:val="18"/>
                <w:lang w:val="pt-BR"/>
              </w:rPr>
            </w:pPr>
            <w:r w:rsidRPr="00254B23">
              <w:rPr>
                <w:noProof/>
                <w:sz w:val="18"/>
                <w:szCs w:val="18"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0E509D86" wp14:editId="45B7C4CB">
                      <wp:extent cx="329184" cy="329184"/>
                      <wp:effectExtent l="0" t="0" r="13970" b="13970"/>
                      <wp:docPr id="77" name="Grupo 31" title="Ícone do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orma Livre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orma Livre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C64E47" id="Grupo 31" o:spid="_x0000_s1026" alt="Título: Ícone do LinkedI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C2gziS/gAAAOEBAAATAAAAAAAAAAAAAAAAAAAA&#10;AABbQ29udGVudF9UeXBlc10ueG1sUEsBAi0AFAAGAAgAAAAhADj9If/WAAAAlAEAAAsAAAAAAAAA&#10;AAAAAAAALwEAAF9yZWxzLy5yZWxzUEsBAi0AFAAGAAgAAAAhAJxwdrX1GAAAcowAAA4AAAAAAAAA&#10;AAAAAAAALgIAAGRycy9lMm9Eb2MueG1sUEsBAi0AFAAGAAgAAAAhAGhHG9DYAAAAAwEAAA8AAAAA&#10;AAAAAAAAAAAATxsAAGRycy9kb3ducmV2LnhtbFBLBQYAAAAABAAEAPMAAABUHAAAAAA=&#10;">
                      <v:shape id="Forma Livre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vre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1EA7212C" w14:textId="65CE03FB" w:rsidR="00F61CD8" w:rsidRPr="00114E4F" w:rsidRDefault="00114E4F" w:rsidP="00441EB9">
            <w:pPr>
              <w:pStyle w:val="Ttulo3"/>
              <w:rPr>
                <w:rStyle w:val="vanity-namedisplay-name"/>
                <w:rFonts w:ascii="Segoe UI" w:hAnsi="Segoe UI" w:cs="Segoe UI"/>
                <w:sz w:val="18"/>
                <w:szCs w:val="20"/>
                <w:bdr w:val="none" w:sz="0" w:space="0" w:color="auto" w:frame="1"/>
                <w:shd w:val="clear" w:color="auto" w:fill="FFFFFF"/>
                <w:lang w:val="en-US"/>
              </w:rPr>
            </w:pPr>
            <w:hyperlink r:id="rId10" w:history="1">
              <w:r w:rsidRPr="00114E4F">
                <w:rPr>
                  <w:rStyle w:val="Hyperlink"/>
                  <w:rFonts w:ascii="Segoe UI" w:hAnsi="Segoe UI" w:cs="Segoe UI"/>
                  <w:sz w:val="18"/>
                  <w:szCs w:val="20"/>
                  <w:bdr w:val="none" w:sz="0" w:space="0" w:color="auto" w:frame="1"/>
                  <w:shd w:val="clear" w:color="auto" w:fill="FFFFFF"/>
                  <w:lang w:val="en-US"/>
                </w:rPr>
                <w:t>www.linkedin.com/in/schadrac-wanza-isula-792293bb</w:t>
              </w:r>
            </w:hyperlink>
          </w:p>
          <w:p w14:paraId="6004A38E" w14:textId="77777777" w:rsidR="00114E4F" w:rsidRPr="00114E4F" w:rsidRDefault="00114E4F" w:rsidP="00441EB9">
            <w:pPr>
              <w:pStyle w:val="Ttulo3"/>
              <w:rPr>
                <w:sz w:val="18"/>
                <w:szCs w:val="18"/>
                <w:lang w:val="en-US"/>
              </w:rPr>
            </w:pPr>
          </w:p>
          <w:p w14:paraId="70DF7ED5" w14:textId="638F6DCA" w:rsidR="00F61CD8" w:rsidRPr="00254B23" w:rsidRDefault="00F61CD8" w:rsidP="00441EB9">
            <w:pPr>
              <w:pStyle w:val="Ttulo3"/>
              <w:rPr>
                <w:sz w:val="18"/>
                <w:szCs w:val="18"/>
                <w:lang w:val="en-US"/>
              </w:rPr>
            </w:pPr>
            <w:r w:rsidRPr="00254B23">
              <w:rPr>
                <w:noProof/>
                <w:sz w:val="18"/>
                <w:szCs w:val="18"/>
              </w:rPr>
              <w:drawing>
                <wp:inline distT="0" distB="0" distL="0" distR="0" wp14:anchorId="0A567217" wp14:editId="3C5BB3D4">
                  <wp:extent cx="365760" cy="365760"/>
                  <wp:effectExtent l="0" t="0" r="0" b="0"/>
                  <wp:docPr id="7" name="Imagem 7" descr="Logotipo do github - ícones de mídia social grá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tipo do github - ícones de mídia social grát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008" cy="368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ayout de tabela do lado esquerdo"/>
            </w:tblPr>
            <w:tblGrid>
              <w:gridCol w:w="2922"/>
            </w:tblGrid>
            <w:tr w:rsidR="00C420C8" w:rsidRPr="00254B23" w14:paraId="2FB6BE4E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6AA3F9E5" w14:textId="75363B0C" w:rsidR="00C420C8" w:rsidRPr="00254B23" w:rsidRDefault="00F61CD8" w:rsidP="00441EB9">
                  <w:pPr>
                    <w:pStyle w:val="Ttulo3"/>
                    <w:rPr>
                      <w:rFonts w:asciiTheme="minorHAnsi" w:eastAsiaTheme="minorHAnsi" w:hAnsiTheme="minorHAnsi" w:cstheme="minorBidi"/>
                      <w:sz w:val="18"/>
                      <w:szCs w:val="18"/>
                      <w:lang w:val="pt-BR"/>
                    </w:rPr>
                  </w:pPr>
                  <w:hyperlink r:id="rId12" w:history="1">
                    <w:r w:rsidRPr="00254B23">
                      <w:rPr>
                        <w:rStyle w:val="Hyperlink"/>
                        <w:sz w:val="18"/>
                        <w:szCs w:val="18"/>
                      </w:rPr>
                      <w:t>SCHAD17/SCHAD17.github.io</w:t>
                    </w:r>
                  </w:hyperlink>
                </w:p>
              </w:tc>
            </w:tr>
            <w:tr w:rsidR="00C420C8" w:rsidRPr="00254B23" w14:paraId="49A40E4E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10AF7055" w14:textId="6E1D958D" w:rsidR="00C420C8" w:rsidRPr="00254B23" w:rsidRDefault="00AD0310" w:rsidP="002C77B9">
                  <w:pPr>
                    <w:pStyle w:val="Ttulo3"/>
                    <w:rPr>
                      <w:sz w:val="18"/>
                      <w:szCs w:val="18"/>
                      <w:lang w:val="pt-BR"/>
                    </w:rPr>
                  </w:pPr>
                  <w:r w:rsidRPr="00254B23">
                    <w:rPr>
                      <w:sz w:val="18"/>
                      <w:szCs w:val="18"/>
                      <w:lang w:val="pt-BR"/>
                    </w:rPr>
                    <w:t>IDIOMAS</w:t>
                  </w:r>
                </w:p>
                <w:p w14:paraId="357536FC" w14:textId="77777777" w:rsidR="00C420C8" w:rsidRPr="00254B23" w:rsidRDefault="00C420C8" w:rsidP="00616FF4">
                  <w:pPr>
                    <w:pStyle w:val="Linhadegrfico"/>
                    <w:rPr>
                      <w:sz w:val="18"/>
                      <w:szCs w:val="18"/>
                      <w:lang w:val="pt-BR"/>
                    </w:rPr>
                  </w:pPr>
                  <w:r w:rsidRPr="00254B23">
                    <w:rPr>
                      <w:sz w:val="18"/>
                      <w:szCs w:val="18"/>
                      <w:lang w:val="pt-BR" w:eastAsia="pt-BR"/>
                    </w:rPr>
                    <mc:AlternateContent>
                      <mc:Choice Requires="wps">
                        <w:drawing>
                          <wp:inline distT="0" distB="0" distL="0" distR="0" wp14:anchorId="3605728B" wp14:editId="0A080D53">
                            <wp:extent cx="221615" cy="0"/>
                            <wp:effectExtent l="0" t="0" r="26035" b="19050"/>
                            <wp:docPr id="83" name="Conector Reto 83" title="Gráfico de linh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91CFCD8" id="Conector Reto 83" o:spid="_x0000_s1026" alt="Título: Gráfico de linh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6CCB2DAC" w14:textId="6F507570" w:rsidR="00C420C8" w:rsidRPr="00254B23" w:rsidRDefault="00932659" w:rsidP="00D11C4D">
                  <w:pPr>
                    <w:rPr>
                      <w:sz w:val="18"/>
                      <w:szCs w:val="18"/>
                      <w:lang w:val="pt-BR"/>
                    </w:rPr>
                  </w:pPr>
                  <w:r w:rsidRPr="00254B23">
                    <w:rPr>
                      <w:sz w:val="18"/>
                      <w:szCs w:val="18"/>
                    </w:rPr>
                    <w:t>Francês(Nativo), Português(Fluente), Inglês(Básico/escrita).</w:t>
                  </w:r>
                </w:p>
              </w:tc>
            </w:tr>
            <w:tr w:rsidR="00C420C8" w:rsidRPr="00254B23" w14:paraId="179B200F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35C592B0" w14:textId="77777777" w:rsidR="00C420C8" w:rsidRPr="00254B23" w:rsidRDefault="00000000" w:rsidP="0043426C">
                  <w:pPr>
                    <w:pStyle w:val="Ttulo3"/>
                    <w:rPr>
                      <w:sz w:val="18"/>
                      <w:szCs w:val="18"/>
                      <w:lang w:val="pt-BR"/>
                    </w:rPr>
                  </w:pPr>
                  <w:sdt>
                    <w:sdtPr>
                      <w:rPr>
                        <w:sz w:val="18"/>
                        <w:szCs w:val="18"/>
                        <w:lang w:val="pt-BR"/>
                      </w:rPr>
                      <w:alias w:val="Habilidades:"/>
                      <w:tag w:val="Habilidades:"/>
                      <w:id w:val="1490835561"/>
                      <w:placeholder>
                        <w:docPart w:val="A56D881C9E5540A1A2FB57904E805071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C420C8" w:rsidRPr="00254B23">
                        <w:rPr>
                          <w:sz w:val="18"/>
                          <w:szCs w:val="18"/>
                          <w:lang w:val="pt-BR" w:bidi="pt-BR"/>
                        </w:rPr>
                        <w:t>Habilidades</w:t>
                      </w:r>
                    </w:sdtContent>
                  </w:sdt>
                </w:p>
                <w:p w14:paraId="7799474C" w14:textId="77777777" w:rsidR="00C420C8" w:rsidRPr="00254B23" w:rsidRDefault="00C420C8" w:rsidP="00616FF4">
                  <w:pPr>
                    <w:pStyle w:val="Linhadegrfico"/>
                    <w:rPr>
                      <w:sz w:val="18"/>
                      <w:szCs w:val="18"/>
                      <w:lang w:val="pt-BR"/>
                    </w:rPr>
                  </w:pPr>
                  <w:r w:rsidRPr="00254B23">
                    <w:rPr>
                      <w:sz w:val="18"/>
                      <w:szCs w:val="18"/>
                      <w:lang w:val="pt-BR" w:eastAsia="pt-BR"/>
                    </w:rPr>
                    <mc:AlternateContent>
                      <mc:Choice Requires="wps">
                        <w:drawing>
                          <wp:inline distT="0" distB="0" distL="0" distR="0" wp14:anchorId="71F3DFEC" wp14:editId="33E25879">
                            <wp:extent cx="221615" cy="0"/>
                            <wp:effectExtent l="0" t="0" r="26035" b="19050"/>
                            <wp:docPr id="84" name="Conector Reto 84" title="Gráfico de linh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399F117" id="Conector Reto 84" o:spid="_x0000_s1026" alt="Título: Gráfico de linh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5668F93" w14:textId="0864C23D" w:rsidR="00254B23" w:rsidRPr="00B949DA" w:rsidRDefault="00254B23" w:rsidP="00514ED0">
                  <w:pPr>
                    <w:pStyle w:val="PargrafodaLista"/>
                    <w:numPr>
                      <w:ilvl w:val="0"/>
                      <w:numId w:val="11"/>
                    </w:numPr>
                    <w:spacing w:line="240" w:lineRule="auto"/>
                    <w:jc w:val="both"/>
                    <w:rPr>
                      <w:rFonts w:ascii="Arial" w:hAnsi="Arial" w:cs="Arial"/>
                      <w:sz w:val="18"/>
                      <w:szCs w:val="18"/>
                      <w:lang w:val="pt-BR"/>
                    </w:rPr>
                  </w:pPr>
                  <w:r w:rsidRPr="00B949DA">
                    <w:rPr>
                      <w:rFonts w:ascii="Arial" w:hAnsi="Arial" w:cs="Arial"/>
                      <w:sz w:val="18"/>
                      <w:szCs w:val="18"/>
                      <w:lang w:val="pt-BR"/>
                    </w:rPr>
                    <w:t>C++</w:t>
                  </w:r>
                  <w:r w:rsidR="00687ABB" w:rsidRPr="00B949DA">
                    <w:rPr>
                      <w:rFonts w:ascii="Arial" w:hAnsi="Arial" w:cs="Arial"/>
                      <w:sz w:val="18"/>
                      <w:szCs w:val="18"/>
                      <w:lang w:val="pt-BR"/>
                    </w:rPr>
                    <w:t>, C</w:t>
                  </w:r>
                  <w:r w:rsidR="00B949DA" w:rsidRPr="00B949DA">
                    <w:rPr>
                      <w:rFonts w:ascii="Arial" w:hAnsi="Arial" w:cs="Arial"/>
                      <w:sz w:val="18"/>
                      <w:szCs w:val="18"/>
                      <w:lang w:val="pt-BR"/>
                    </w:rPr>
                    <w:t xml:space="preserve">, </w:t>
                  </w:r>
                  <w:r w:rsidRPr="00B949DA">
                    <w:rPr>
                      <w:rFonts w:ascii="Arial" w:hAnsi="Arial" w:cs="Arial"/>
                      <w:sz w:val="18"/>
                      <w:szCs w:val="18"/>
                      <w:lang w:val="pt-BR"/>
                    </w:rPr>
                    <w:t>Java, Python</w:t>
                  </w:r>
                </w:p>
                <w:p w14:paraId="1A9EC675" w14:textId="712C08C7" w:rsidR="00254B23" w:rsidRDefault="00254B23" w:rsidP="00254B23">
                  <w:pPr>
                    <w:pStyle w:val="PargrafodaLista"/>
                    <w:numPr>
                      <w:ilvl w:val="0"/>
                      <w:numId w:val="11"/>
                    </w:numPr>
                    <w:spacing w:line="240" w:lineRule="auto"/>
                    <w:jc w:val="both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  <w:r w:rsidRPr="00254B23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Excel, Word, Power point (</w:t>
                  </w:r>
                  <w:proofErr w:type="spellStart"/>
                  <w:r w:rsidR="00E666E4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intermediário</w:t>
                  </w:r>
                  <w:proofErr w:type="spellEnd"/>
                  <w:r w:rsidRPr="00254B23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)</w:t>
                  </w:r>
                </w:p>
                <w:p w14:paraId="109E77FF" w14:textId="70AA5C39" w:rsidR="00F66659" w:rsidRPr="00F66659" w:rsidRDefault="00F66659" w:rsidP="00254B23">
                  <w:pPr>
                    <w:pStyle w:val="PargrafodaLista"/>
                    <w:numPr>
                      <w:ilvl w:val="0"/>
                      <w:numId w:val="11"/>
                    </w:numPr>
                    <w:spacing w:line="240" w:lineRule="auto"/>
                    <w:jc w:val="both"/>
                    <w:rPr>
                      <w:rFonts w:ascii="Arial" w:hAnsi="Arial" w:cs="Arial"/>
                      <w:sz w:val="18"/>
                      <w:szCs w:val="18"/>
                      <w:lang w:val="pt-BR"/>
                    </w:rPr>
                  </w:pPr>
                  <w:r w:rsidRPr="00F66659">
                    <w:rPr>
                      <w:rFonts w:ascii="Arial" w:hAnsi="Arial" w:cs="Arial"/>
                      <w:sz w:val="18"/>
                      <w:szCs w:val="18"/>
                      <w:lang w:val="pt-BR"/>
                    </w:rPr>
                    <w:t>Bancos de Dados (SQL, My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pt-BR"/>
                    </w:rPr>
                    <w:t>S</w:t>
                  </w:r>
                  <w:r w:rsidR="005535CA">
                    <w:rPr>
                      <w:rFonts w:ascii="Arial" w:hAnsi="Arial" w:cs="Arial"/>
                      <w:sz w:val="18"/>
                      <w:szCs w:val="18"/>
                      <w:lang w:val="pt-BR"/>
                    </w:rPr>
                    <w:t>QL)</w:t>
                  </w:r>
                </w:p>
                <w:p w14:paraId="583037FD" w14:textId="59643082" w:rsidR="00254B23" w:rsidRPr="00254B23" w:rsidRDefault="00254B23" w:rsidP="00254B23">
                  <w:pPr>
                    <w:pStyle w:val="PargrafodaLista"/>
                    <w:numPr>
                      <w:ilvl w:val="0"/>
                      <w:numId w:val="11"/>
                    </w:numPr>
                    <w:spacing w:line="240" w:lineRule="auto"/>
                    <w:jc w:val="both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  <w:proofErr w:type="spellStart"/>
                  <w:r w:rsidRPr="00254B23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Autocad</w:t>
                  </w:r>
                  <w:proofErr w:type="spellEnd"/>
                  <w:r w:rsidRPr="00254B23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 xml:space="preserve"> (</w:t>
                  </w:r>
                  <w:proofErr w:type="spellStart"/>
                  <w:r w:rsidR="00565A74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intermediário</w:t>
                  </w:r>
                  <w:proofErr w:type="spellEnd"/>
                  <w:r w:rsidRPr="00254B23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)</w:t>
                  </w:r>
                </w:p>
                <w:p w14:paraId="4CE0DBAC" w14:textId="7908042C" w:rsidR="00254B23" w:rsidRDefault="00254B23" w:rsidP="00254B23">
                  <w:pPr>
                    <w:pStyle w:val="PargrafodaLista"/>
                    <w:numPr>
                      <w:ilvl w:val="0"/>
                      <w:numId w:val="11"/>
                    </w:numPr>
                    <w:spacing w:line="24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54B23">
                    <w:rPr>
                      <w:rFonts w:ascii="Arial" w:hAnsi="Arial" w:cs="Arial"/>
                      <w:sz w:val="18"/>
                      <w:szCs w:val="18"/>
                    </w:rPr>
                    <w:t>Matlab (</w:t>
                  </w:r>
                  <w:proofErr w:type="spellStart"/>
                  <w:r w:rsidR="00E666E4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intermediário</w:t>
                  </w:r>
                  <w:proofErr w:type="spellEnd"/>
                  <w:r w:rsidRPr="00254B23">
                    <w:rPr>
                      <w:rFonts w:ascii="Arial" w:hAnsi="Arial" w:cs="Arial"/>
                      <w:sz w:val="18"/>
                      <w:szCs w:val="18"/>
                    </w:rPr>
                    <w:t>)</w:t>
                  </w:r>
                </w:p>
                <w:p w14:paraId="69012420" w14:textId="118C7FCF" w:rsidR="00B949DA" w:rsidRDefault="00B949DA" w:rsidP="00254B23">
                  <w:pPr>
                    <w:pStyle w:val="PargrafodaLista"/>
                    <w:numPr>
                      <w:ilvl w:val="0"/>
                      <w:numId w:val="11"/>
                    </w:numPr>
                    <w:spacing w:line="24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SKM PTW</w:t>
                  </w:r>
                </w:p>
                <w:p w14:paraId="4E5114E3" w14:textId="37DD9EB3" w:rsidR="00C420C8" w:rsidRPr="00254B23" w:rsidRDefault="00C420C8" w:rsidP="00254B23">
                  <w:pPr>
                    <w:pStyle w:val="PargrafodaLista"/>
                    <w:spacing w:line="240" w:lineRule="auto"/>
                    <w:jc w:val="both"/>
                    <w:rPr>
                      <w:sz w:val="18"/>
                      <w:szCs w:val="18"/>
                      <w:lang w:val="pt-BR"/>
                    </w:rPr>
                  </w:pPr>
                </w:p>
              </w:tc>
            </w:tr>
          </w:tbl>
          <w:p w14:paraId="02BE8432" w14:textId="77777777" w:rsidR="00C420C8" w:rsidRDefault="00C420C8" w:rsidP="003856C9">
            <w:pPr>
              <w:rPr>
                <w:sz w:val="18"/>
                <w:szCs w:val="18"/>
                <w:lang w:val="pt-BR"/>
              </w:rPr>
            </w:pPr>
          </w:p>
          <w:p w14:paraId="35299FE3" w14:textId="207D51F9" w:rsidR="00254B23" w:rsidRPr="00254B23" w:rsidRDefault="00254B23" w:rsidP="003856C9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Layout de tabela do lado direito"/>
            </w:tblPr>
            <w:tblGrid>
              <w:gridCol w:w="6680"/>
            </w:tblGrid>
            <w:tr w:rsidR="00C420C8" w:rsidRPr="009F470A" w14:paraId="2F546E81" w14:textId="77777777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18E7A966" w14:textId="77777777" w:rsidR="00C420C8" w:rsidRPr="009F470A" w:rsidRDefault="00000000" w:rsidP="008F6337">
                  <w:pPr>
                    <w:pStyle w:val="Ttulo2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Experiência:"/>
                      <w:tag w:val="Experiência:"/>
                      <w:id w:val="1217937480"/>
                      <w:placeholder>
                        <w:docPart w:val="C5809CE38A904853A081E2E8FCF6E6E1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C420C8" w:rsidRPr="009F470A">
                        <w:rPr>
                          <w:lang w:val="pt-BR" w:bidi="pt-BR"/>
                        </w:rPr>
                        <w:t>Experiência</w:t>
                      </w:r>
                    </w:sdtContent>
                  </w:sdt>
                </w:p>
                <w:p w14:paraId="2B000388" w14:textId="4EB0A5AC" w:rsidR="00343436" w:rsidRDefault="00343436" w:rsidP="00343436">
                  <w:pPr>
                    <w:pStyle w:val="Ttulo4"/>
                    <w:rPr>
                      <w:sz w:val="20"/>
                      <w:szCs w:val="20"/>
                      <w:lang w:val="pt-BR"/>
                    </w:rPr>
                  </w:pPr>
                  <w:r>
                    <w:rPr>
                      <w:sz w:val="20"/>
                      <w:szCs w:val="20"/>
                      <w:lang w:val="pt-BR"/>
                    </w:rPr>
                    <w:t>engenharia ELÉTRICA /pwm automacao</w:t>
                  </w:r>
                </w:p>
                <w:p w14:paraId="3A944D27" w14:textId="29253084" w:rsidR="00343436" w:rsidRPr="00130C8A" w:rsidRDefault="00000000" w:rsidP="00343436">
                  <w:pPr>
                    <w:pStyle w:val="Ttulo5"/>
                    <w:rPr>
                      <w:sz w:val="20"/>
                      <w:szCs w:val="20"/>
                      <w:lang w:val="pt-BR"/>
                    </w:rPr>
                  </w:pPr>
                  <w:sdt>
                    <w:sdtPr>
                      <w:rPr>
                        <w:sz w:val="20"/>
                        <w:szCs w:val="20"/>
                        <w:lang w:val="pt-BR"/>
                      </w:rPr>
                      <w:alias w:val="Insira as datas iniciais para o emprego 2:"/>
                      <w:tag w:val="Insira as datas iniciais para o emprego 2:"/>
                      <w:id w:val="81811810"/>
                      <w:placeholder>
                        <w:docPart w:val="FF53E222F69C4564BCD849DA2FBC3F4B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43436" w:rsidRPr="00130C8A">
                        <w:rPr>
                          <w:sz w:val="20"/>
                          <w:szCs w:val="20"/>
                          <w:lang w:val="pt-BR" w:bidi="pt-BR"/>
                        </w:rPr>
                        <w:t>Data De</w:t>
                      </w:r>
                    </w:sdtContent>
                  </w:sdt>
                  <w:r w:rsidR="00343436" w:rsidRPr="00130C8A">
                    <w:rPr>
                      <w:sz w:val="20"/>
                      <w:szCs w:val="20"/>
                      <w:lang w:val="pt-BR" w:bidi="pt-BR"/>
                    </w:rPr>
                    <w:t xml:space="preserve"> </w:t>
                  </w:r>
                  <w:r w:rsidR="00343436">
                    <w:rPr>
                      <w:sz w:val="20"/>
                      <w:szCs w:val="20"/>
                      <w:lang w:val="pt-BR" w:bidi="pt-BR"/>
                    </w:rPr>
                    <w:t>15</w:t>
                  </w:r>
                  <w:r w:rsidR="00343436" w:rsidRPr="00130C8A">
                    <w:rPr>
                      <w:sz w:val="20"/>
                      <w:szCs w:val="20"/>
                      <w:lang w:val="pt-BR" w:bidi="pt-BR"/>
                    </w:rPr>
                    <w:t>/0</w:t>
                  </w:r>
                  <w:r w:rsidR="00343436">
                    <w:rPr>
                      <w:sz w:val="20"/>
                      <w:szCs w:val="20"/>
                      <w:lang w:val="pt-BR" w:bidi="pt-BR"/>
                    </w:rPr>
                    <w:t>8</w:t>
                  </w:r>
                  <w:r w:rsidR="00343436" w:rsidRPr="00130C8A">
                    <w:rPr>
                      <w:sz w:val="20"/>
                      <w:szCs w:val="20"/>
                      <w:lang w:val="pt-BR" w:bidi="pt-BR"/>
                    </w:rPr>
                    <w:t>/20</w:t>
                  </w:r>
                  <w:r w:rsidR="00343436">
                    <w:rPr>
                      <w:sz w:val="20"/>
                      <w:szCs w:val="20"/>
                      <w:lang w:val="pt-BR" w:bidi="pt-BR"/>
                    </w:rPr>
                    <w:t xml:space="preserve">24 </w:t>
                  </w:r>
                </w:p>
                <w:p w14:paraId="6660955A" w14:textId="2C8D909E" w:rsidR="00343436" w:rsidRDefault="00343436" w:rsidP="00343436">
                  <w:pPr>
                    <w:rPr>
                      <w:sz w:val="20"/>
                      <w:szCs w:val="20"/>
                      <w:lang w:val="pt-BR"/>
                    </w:rPr>
                  </w:pPr>
                  <w:r>
                    <w:rPr>
                      <w:sz w:val="20"/>
                      <w:szCs w:val="20"/>
                    </w:rPr>
                    <w:t xml:space="preserve">Engenheiro eletricista Junior – Proteção de Sistemas </w:t>
                  </w:r>
                </w:p>
                <w:p w14:paraId="08AEB355" w14:textId="7D16C8E9" w:rsidR="0021716A" w:rsidRDefault="00FA7730" w:rsidP="0021716A">
                  <w:pPr>
                    <w:pStyle w:val="Ttulo4"/>
                    <w:rPr>
                      <w:sz w:val="20"/>
                      <w:szCs w:val="20"/>
                      <w:lang w:val="pt-BR"/>
                    </w:rPr>
                  </w:pPr>
                  <w:r>
                    <w:rPr>
                      <w:sz w:val="20"/>
                      <w:szCs w:val="20"/>
                      <w:lang w:val="pt-BR"/>
                    </w:rPr>
                    <w:t xml:space="preserve">engenharia ELÉTRICA </w:t>
                  </w:r>
                  <w:r w:rsidR="00DE6CE8">
                    <w:rPr>
                      <w:sz w:val="20"/>
                      <w:szCs w:val="20"/>
                      <w:lang w:val="pt-BR"/>
                    </w:rPr>
                    <w:t>/</w:t>
                  </w:r>
                  <w:r w:rsidR="0021716A">
                    <w:rPr>
                      <w:sz w:val="20"/>
                      <w:szCs w:val="20"/>
                      <w:lang w:val="pt-BR"/>
                    </w:rPr>
                    <w:t>ECOTECNEE</w:t>
                  </w:r>
                </w:p>
                <w:p w14:paraId="3122819F" w14:textId="7EED01A3" w:rsidR="0021716A" w:rsidRPr="00130C8A" w:rsidRDefault="00000000" w:rsidP="0021716A">
                  <w:pPr>
                    <w:pStyle w:val="Ttulo5"/>
                    <w:rPr>
                      <w:sz w:val="20"/>
                      <w:szCs w:val="20"/>
                      <w:lang w:val="pt-BR"/>
                    </w:rPr>
                  </w:pPr>
                  <w:sdt>
                    <w:sdtPr>
                      <w:rPr>
                        <w:sz w:val="20"/>
                        <w:szCs w:val="20"/>
                        <w:lang w:val="pt-BR"/>
                      </w:rPr>
                      <w:alias w:val="Insira as datas iniciais para o emprego 2:"/>
                      <w:tag w:val="Insira as datas iniciais para o emprego 2:"/>
                      <w:id w:val="331889056"/>
                      <w:placeholder>
                        <w:docPart w:val="087C59B8B5B149AA8BC2247E70742E94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21716A" w:rsidRPr="00130C8A">
                        <w:rPr>
                          <w:sz w:val="20"/>
                          <w:szCs w:val="20"/>
                          <w:lang w:val="pt-BR" w:bidi="pt-BR"/>
                        </w:rPr>
                        <w:t>Data De</w:t>
                      </w:r>
                    </w:sdtContent>
                  </w:sdt>
                  <w:r w:rsidR="0021716A" w:rsidRPr="00130C8A">
                    <w:rPr>
                      <w:sz w:val="20"/>
                      <w:szCs w:val="20"/>
                      <w:lang w:val="pt-BR" w:bidi="pt-BR"/>
                    </w:rPr>
                    <w:t xml:space="preserve"> </w:t>
                  </w:r>
                  <w:r w:rsidR="0021716A">
                    <w:rPr>
                      <w:sz w:val="20"/>
                      <w:szCs w:val="20"/>
                      <w:lang w:val="pt-BR" w:bidi="pt-BR"/>
                    </w:rPr>
                    <w:t>06</w:t>
                  </w:r>
                  <w:r w:rsidR="0021716A" w:rsidRPr="00130C8A">
                    <w:rPr>
                      <w:sz w:val="20"/>
                      <w:szCs w:val="20"/>
                      <w:lang w:val="pt-BR" w:bidi="pt-BR"/>
                    </w:rPr>
                    <w:t>/0</w:t>
                  </w:r>
                  <w:r w:rsidR="0021716A">
                    <w:rPr>
                      <w:sz w:val="20"/>
                      <w:szCs w:val="20"/>
                      <w:lang w:val="pt-BR" w:bidi="pt-BR"/>
                    </w:rPr>
                    <w:t>3</w:t>
                  </w:r>
                  <w:r w:rsidR="0021716A" w:rsidRPr="00130C8A">
                    <w:rPr>
                      <w:sz w:val="20"/>
                      <w:szCs w:val="20"/>
                      <w:lang w:val="pt-BR" w:bidi="pt-BR"/>
                    </w:rPr>
                    <w:t>/20</w:t>
                  </w:r>
                  <w:r w:rsidR="0021716A">
                    <w:rPr>
                      <w:sz w:val="20"/>
                      <w:szCs w:val="20"/>
                      <w:lang w:val="pt-BR" w:bidi="pt-BR"/>
                    </w:rPr>
                    <w:t xml:space="preserve">23 </w:t>
                  </w:r>
                  <w:r w:rsidR="00445039">
                    <w:rPr>
                      <w:sz w:val="20"/>
                      <w:szCs w:val="20"/>
                      <w:lang w:val="pt-BR" w:bidi="pt-BR"/>
                    </w:rPr>
                    <w:t>– Até 24/</w:t>
                  </w:r>
                  <w:r w:rsidR="000C44AC">
                    <w:rPr>
                      <w:sz w:val="20"/>
                      <w:szCs w:val="20"/>
                      <w:lang w:val="pt-BR" w:bidi="pt-BR"/>
                    </w:rPr>
                    <w:t>07/2024</w:t>
                  </w:r>
                </w:p>
                <w:p w14:paraId="0D6DA638" w14:textId="36365D4E" w:rsidR="0021716A" w:rsidRDefault="00BB3156" w:rsidP="0021716A">
                  <w:pPr>
                    <w:rPr>
                      <w:sz w:val="20"/>
                      <w:szCs w:val="20"/>
                      <w:lang w:val="pt-BR"/>
                    </w:rPr>
                  </w:pPr>
                  <w:r>
                    <w:rPr>
                      <w:sz w:val="20"/>
                      <w:szCs w:val="20"/>
                    </w:rPr>
                    <w:t>P</w:t>
                  </w:r>
                  <w:r w:rsidR="004C5C65">
                    <w:rPr>
                      <w:sz w:val="20"/>
                      <w:szCs w:val="20"/>
                    </w:rPr>
                    <w:t xml:space="preserve">rojetista </w:t>
                  </w:r>
                  <w:r w:rsidR="004819DD">
                    <w:rPr>
                      <w:sz w:val="20"/>
                      <w:szCs w:val="20"/>
                    </w:rPr>
                    <w:t>Solar</w:t>
                  </w:r>
                </w:p>
                <w:p w14:paraId="5D6D2B87" w14:textId="75E92CEE" w:rsidR="00130C8A" w:rsidRDefault="00130C8A" w:rsidP="00130C8A">
                  <w:pPr>
                    <w:pStyle w:val="Ttulo4"/>
                    <w:rPr>
                      <w:sz w:val="20"/>
                      <w:szCs w:val="20"/>
                      <w:lang w:val="pt-BR"/>
                    </w:rPr>
                  </w:pPr>
                  <w:r w:rsidRPr="00130C8A">
                    <w:rPr>
                      <w:sz w:val="20"/>
                      <w:szCs w:val="20"/>
                      <w:lang w:val="pt-BR"/>
                    </w:rPr>
                    <w:t>EStagíario/SM Facilities</w:t>
                  </w:r>
                </w:p>
                <w:p w14:paraId="18FF9282" w14:textId="59712F64" w:rsidR="00130C8A" w:rsidRPr="00130C8A" w:rsidRDefault="00000000" w:rsidP="00130C8A">
                  <w:pPr>
                    <w:pStyle w:val="Ttulo5"/>
                    <w:rPr>
                      <w:sz w:val="20"/>
                      <w:szCs w:val="20"/>
                      <w:lang w:val="pt-BR"/>
                    </w:rPr>
                  </w:pPr>
                  <w:sdt>
                    <w:sdtPr>
                      <w:rPr>
                        <w:sz w:val="20"/>
                        <w:szCs w:val="20"/>
                        <w:lang w:val="pt-BR"/>
                      </w:rPr>
                      <w:alias w:val="Insira as datas iniciais para o emprego 2:"/>
                      <w:tag w:val="Insira as datas iniciais para o emprego 2:"/>
                      <w:id w:val="-1615364090"/>
                      <w:placeholder>
                        <w:docPart w:val="02E8BC22A0794D1FA19EA55C47845E89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30C8A" w:rsidRPr="00130C8A">
                        <w:rPr>
                          <w:sz w:val="20"/>
                          <w:szCs w:val="20"/>
                          <w:lang w:val="pt-BR" w:bidi="pt-BR"/>
                        </w:rPr>
                        <w:t>Data De</w:t>
                      </w:r>
                    </w:sdtContent>
                  </w:sdt>
                  <w:r w:rsidR="00130C8A" w:rsidRPr="00130C8A">
                    <w:rPr>
                      <w:sz w:val="20"/>
                      <w:szCs w:val="20"/>
                      <w:lang w:val="pt-BR" w:bidi="pt-BR"/>
                    </w:rPr>
                    <w:t xml:space="preserve"> </w:t>
                  </w:r>
                  <w:r w:rsidR="00130C8A">
                    <w:rPr>
                      <w:sz w:val="20"/>
                      <w:szCs w:val="20"/>
                      <w:lang w:val="pt-BR" w:bidi="pt-BR"/>
                    </w:rPr>
                    <w:t>0</w:t>
                  </w:r>
                  <w:r w:rsidR="00130C8A" w:rsidRPr="00130C8A">
                    <w:rPr>
                      <w:sz w:val="20"/>
                      <w:szCs w:val="20"/>
                      <w:lang w:val="pt-BR" w:bidi="pt-BR"/>
                    </w:rPr>
                    <w:t>1/0</w:t>
                  </w:r>
                  <w:r w:rsidR="00130C8A">
                    <w:rPr>
                      <w:sz w:val="20"/>
                      <w:szCs w:val="20"/>
                      <w:lang w:val="pt-BR" w:bidi="pt-BR"/>
                    </w:rPr>
                    <w:t>3</w:t>
                  </w:r>
                  <w:r w:rsidR="00130C8A" w:rsidRPr="00130C8A">
                    <w:rPr>
                      <w:sz w:val="20"/>
                      <w:szCs w:val="20"/>
                      <w:lang w:val="pt-BR" w:bidi="pt-BR"/>
                    </w:rPr>
                    <w:t>/20</w:t>
                  </w:r>
                  <w:r w:rsidR="00130C8A">
                    <w:rPr>
                      <w:sz w:val="20"/>
                      <w:szCs w:val="20"/>
                      <w:lang w:val="pt-BR" w:bidi="pt-BR"/>
                    </w:rPr>
                    <w:t>22</w:t>
                  </w:r>
                  <w:r w:rsidR="00FC5FAA">
                    <w:rPr>
                      <w:sz w:val="20"/>
                      <w:szCs w:val="20"/>
                      <w:lang w:val="pt-BR" w:bidi="pt-BR"/>
                    </w:rPr>
                    <w:t xml:space="preserve"> </w:t>
                  </w:r>
                  <w:r w:rsidR="0021716A">
                    <w:rPr>
                      <w:sz w:val="20"/>
                      <w:szCs w:val="20"/>
                      <w:lang w:val="pt-BR" w:bidi="pt-BR"/>
                    </w:rPr>
                    <w:t>- Até 25/02/2023</w:t>
                  </w:r>
                </w:p>
                <w:p w14:paraId="610E0BAA" w14:textId="4B31B1C1" w:rsidR="00130C8A" w:rsidRPr="00130C8A" w:rsidRDefault="00130C8A" w:rsidP="00130C8A">
                  <w:pPr>
                    <w:rPr>
                      <w:sz w:val="20"/>
                      <w:szCs w:val="20"/>
                      <w:lang w:val="pt-BR"/>
                    </w:rPr>
                  </w:pPr>
                  <w:r w:rsidRPr="00130C8A">
                    <w:rPr>
                      <w:sz w:val="20"/>
                      <w:szCs w:val="20"/>
                    </w:rPr>
                    <w:t>Na área de projeto, elaboramos os projetos técnicos de TVs digitais</w:t>
                  </w:r>
                </w:p>
                <w:p w14:paraId="620D1862" w14:textId="7A697812" w:rsidR="00F61CD8" w:rsidRPr="00130C8A" w:rsidRDefault="00F61CD8" w:rsidP="00F61CD8">
                  <w:pPr>
                    <w:pStyle w:val="Ttulo4"/>
                    <w:rPr>
                      <w:sz w:val="20"/>
                      <w:szCs w:val="20"/>
                      <w:lang w:val="pt-BR"/>
                    </w:rPr>
                  </w:pPr>
                  <w:r w:rsidRPr="00130C8A">
                    <w:rPr>
                      <w:sz w:val="20"/>
                      <w:szCs w:val="20"/>
                      <w:lang w:val="pt-BR"/>
                    </w:rPr>
                    <w:t>ELETROTÉCNICO/lavanderia el jireh</w:t>
                  </w:r>
                </w:p>
                <w:p w14:paraId="036F6718" w14:textId="2454A8C8" w:rsidR="00F61CD8" w:rsidRPr="00130C8A" w:rsidRDefault="00000000" w:rsidP="00F61CD8">
                  <w:pPr>
                    <w:pStyle w:val="Ttulo5"/>
                    <w:rPr>
                      <w:sz w:val="20"/>
                      <w:szCs w:val="20"/>
                      <w:lang w:val="pt-BR"/>
                    </w:rPr>
                  </w:pPr>
                  <w:sdt>
                    <w:sdtPr>
                      <w:rPr>
                        <w:sz w:val="20"/>
                        <w:szCs w:val="20"/>
                        <w:lang w:val="pt-BR"/>
                      </w:rPr>
                      <w:alias w:val="Insira as datas iniciais para o emprego 2:"/>
                      <w:tag w:val="Insira as datas iniciais para o emprego 2:"/>
                      <w:id w:val="-1233301442"/>
                      <w:placeholder>
                        <w:docPart w:val="A632B7D524E94161898FC66FE8910E66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F61CD8" w:rsidRPr="00130C8A">
                        <w:rPr>
                          <w:sz w:val="20"/>
                          <w:szCs w:val="20"/>
                          <w:lang w:val="pt-BR" w:bidi="pt-BR"/>
                        </w:rPr>
                        <w:t>Data De</w:t>
                      </w:r>
                    </w:sdtContent>
                  </w:sdt>
                  <w:r w:rsidR="00F61CD8" w:rsidRPr="00130C8A">
                    <w:rPr>
                      <w:sz w:val="20"/>
                      <w:szCs w:val="20"/>
                      <w:lang w:val="pt-BR" w:bidi="pt-BR"/>
                    </w:rPr>
                    <w:t xml:space="preserve"> 10/07/2011– </w:t>
                  </w:r>
                  <w:sdt>
                    <w:sdtPr>
                      <w:rPr>
                        <w:sz w:val="20"/>
                        <w:szCs w:val="20"/>
                        <w:lang w:val="pt-BR"/>
                      </w:rPr>
                      <w:alias w:val="Insira as datas finais para o emprego 2:"/>
                      <w:tag w:val="Insira as datas finais para o emprego 2:"/>
                      <w:id w:val="-1369983545"/>
                      <w:placeholder>
                        <w:docPart w:val="75D4E09888C448B8A3A4E222C729BEA0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F61CD8" w:rsidRPr="00130C8A">
                        <w:rPr>
                          <w:sz w:val="20"/>
                          <w:szCs w:val="20"/>
                          <w:lang w:val="pt-BR" w:bidi="pt-BR"/>
                        </w:rPr>
                        <w:t>Até</w:t>
                      </w:r>
                    </w:sdtContent>
                  </w:sdt>
                  <w:r w:rsidR="00F61CD8" w:rsidRPr="00130C8A">
                    <w:rPr>
                      <w:sz w:val="20"/>
                      <w:szCs w:val="20"/>
                      <w:lang w:val="pt-BR"/>
                    </w:rPr>
                    <w:t xml:space="preserve"> 22/11/2014</w:t>
                  </w:r>
                </w:p>
                <w:p w14:paraId="2C10C2EE" w14:textId="6167A384" w:rsidR="00F61CD8" w:rsidRPr="00130C8A" w:rsidRDefault="00F61CD8" w:rsidP="00F61CD8">
                  <w:pPr>
                    <w:rPr>
                      <w:sz w:val="20"/>
                      <w:szCs w:val="20"/>
                      <w:lang w:val="pt-BR"/>
                    </w:rPr>
                  </w:pPr>
                  <w:r w:rsidRPr="00130C8A">
                    <w:rPr>
                      <w:sz w:val="20"/>
                      <w:szCs w:val="20"/>
                    </w:rPr>
                    <w:t xml:space="preserve"> Um ano depois de entrar, me tornei gerente da lavanderia e fiquei responsável pela gestão. E com a minha profissão de eletricista fiquei responsável pela resolução dos problemas elétrico e manutenção das maquinas.</w:t>
                  </w:r>
                </w:p>
                <w:p w14:paraId="510777E9" w14:textId="0BF0830C" w:rsidR="00F61CD8" w:rsidRPr="00130C8A" w:rsidRDefault="00F61CD8" w:rsidP="00F61CD8">
                  <w:pPr>
                    <w:pStyle w:val="Ttulo4"/>
                    <w:rPr>
                      <w:sz w:val="20"/>
                      <w:szCs w:val="20"/>
                      <w:lang w:val="pt-BR"/>
                    </w:rPr>
                  </w:pPr>
                  <w:r w:rsidRPr="00130C8A">
                    <w:rPr>
                      <w:sz w:val="20"/>
                      <w:szCs w:val="20"/>
                      <w:lang w:val="pt-BR"/>
                    </w:rPr>
                    <w:t xml:space="preserve">ESTAGIÁRIO/SOCIÉTÉ NACIONAL de ÉLECTRICITÉ </w:t>
                  </w:r>
                </w:p>
                <w:p w14:paraId="0DF1F959" w14:textId="7EB0E963" w:rsidR="00AD0310" w:rsidRPr="00130C8A" w:rsidRDefault="00000000" w:rsidP="00AD0310">
                  <w:pPr>
                    <w:pStyle w:val="Ttulo5"/>
                    <w:rPr>
                      <w:sz w:val="20"/>
                      <w:szCs w:val="20"/>
                      <w:lang w:val="pt-BR"/>
                    </w:rPr>
                  </w:pPr>
                  <w:sdt>
                    <w:sdtPr>
                      <w:rPr>
                        <w:sz w:val="20"/>
                        <w:szCs w:val="20"/>
                        <w:lang w:val="pt-BR"/>
                      </w:rPr>
                      <w:alias w:val="Insira as datas iniciais para o emprego 2:"/>
                      <w:tag w:val="Insira as datas iniciais para o emprego 2:"/>
                      <w:id w:val="-1598862240"/>
                      <w:placeholder>
                        <w:docPart w:val="AAE7844FC60E4FF68CDF7110CFB22A59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F61CD8" w:rsidRPr="00130C8A">
                        <w:rPr>
                          <w:sz w:val="20"/>
                          <w:szCs w:val="20"/>
                          <w:lang w:val="pt-BR" w:bidi="pt-BR"/>
                        </w:rPr>
                        <w:t>Data De</w:t>
                      </w:r>
                    </w:sdtContent>
                  </w:sdt>
                  <w:r w:rsidR="00F61CD8" w:rsidRPr="00130C8A">
                    <w:rPr>
                      <w:sz w:val="20"/>
                      <w:szCs w:val="20"/>
                      <w:lang w:val="pt-BR"/>
                    </w:rPr>
                    <w:t xml:space="preserve"> 06/07/2012</w:t>
                  </w:r>
                  <w:r w:rsidR="00F61CD8" w:rsidRPr="00130C8A">
                    <w:rPr>
                      <w:sz w:val="20"/>
                      <w:szCs w:val="20"/>
                      <w:lang w:val="pt-BR" w:bidi="pt-BR"/>
                    </w:rPr>
                    <w:t xml:space="preserve"> – </w:t>
                  </w:r>
                  <w:sdt>
                    <w:sdtPr>
                      <w:rPr>
                        <w:sz w:val="20"/>
                        <w:szCs w:val="20"/>
                        <w:lang w:val="pt-BR"/>
                      </w:rPr>
                      <w:alias w:val="Insira as datas finais para o emprego 2:"/>
                      <w:tag w:val="Insira as datas finais para o emprego 2:"/>
                      <w:id w:val="1692874724"/>
                      <w:placeholder>
                        <w:docPart w:val="94BDD770713549B0A302D239971F5F34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F61CD8" w:rsidRPr="00130C8A">
                        <w:rPr>
                          <w:sz w:val="20"/>
                          <w:szCs w:val="20"/>
                          <w:lang w:val="pt-BR" w:bidi="pt-BR"/>
                        </w:rPr>
                        <w:t>Até</w:t>
                      </w:r>
                    </w:sdtContent>
                  </w:sdt>
                  <w:r w:rsidR="00F61CD8" w:rsidRPr="00130C8A">
                    <w:rPr>
                      <w:sz w:val="20"/>
                      <w:szCs w:val="20"/>
                      <w:lang w:val="pt-BR"/>
                    </w:rPr>
                    <w:t xml:space="preserve"> 07/09/2012</w:t>
                  </w:r>
                </w:p>
                <w:p w14:paraId="2FC8398C" w14:textId="1F31A026" w:rsidR="00F61CD8" w:rsidRPr="009F470A" w:rsidRDefault="00AD0310" w:rsidP="00AD0310">
                  <w:pPr>
                    <w:rPr>
                      <w:lang w:val="pt-BR"/>
                    </w:rPr>
                  </w:pPr>
                  <w:r w:rsidRPr="00130C8A">
                    <w:rPr>
                      <w:sz w:val="20"/>
                      <w:szCs w:val="20"/>
                    </w:rPr>
                    <w:t xml:space="preserve"> Durante os três meses, fui responsável pela resolução dos problemas elétricos de alguns bairros da região.</w:t>
                  </w:r>
                </w:p>
              </w:tc>
            </w:tr>
            <w:tr w:rsidR="00C420C8" w:rsidRPr="009F470A" w14:paraId="184A4AF7" w14:textId="77777777" w:rsidTr="0070523E">
              <w:trPr>
                <w:trHeight w:val="255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55200FA6" w14:textId="77777777" w:rsidR="00C420C8" w:rsidRPr="009F470A" w:rsidRDefault="00000000" w:rsidP="008F6337">
                  <w:pPr>
                    <w:pStyle w:val="Ttulo2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Escolaridade:"/>
                      <w:tag w:val="Escolaridade:"/>
                      <w:id w:val="1349516922"/>
                      <w:placeholder>
                        <w:docPart w:val="4021D2480D4A49A9B891C2EF8E53A517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920FA6" w:rsidRPr="00920FA6">
                        <w:rPr>
                          <w:lang w:val="pt-BR" w:bidi="pt-BR"/>
                        </w:rPr>
                        <w:t>FORMAÇÃO ACADÊMICA</w:t>
                      </w:r>
                    </w:sdtContent>
                  </w:sdt>
                </w:p>
                <w:p w14:paraId="4A052367" w14:textId="3781FBE7" w:rsidR="00C420C8" w:rsidRPr="009F470A" w:rsidRDefault="00AD0310" w:rsidP="002B3890">
                  <w:pPr>
                    <w:pStyle w:val="Ttulo4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ENGENHARIA ELÉTRICA /</w:t>
                  </w:r>
                  <w:r w:rsidR="00932659">
                    <w:rPr>
                      <w:lang w:val="pt-BR"/>
                    </w:rPr>
                    <w:t>202</w:t>
                  </w:r>
                  <w:r w:rsidR="00DD63CC">
                    <w:rPr>
                      <w:lang w:val="pt-BR"/>
                    </w:rPr>
                    <w:t>3</w:t>
                  </w:r>
                  <w:r>
                    <w:rPr>
                      <w:lang w:val="pt-BR"/>
                    </w:rPr>
                    <w:t xml:space="preserve"> </w:t>
                  </w:r>
                </w:p>
                <w:p w14:paraId="7E90D7B2" w14:textId="337DF7B0" w:rsidR="00C420C8" w:rsidRDefault="00932659" w:rsidP="00932659">
                  <w:pPr>
                    <w:pStyle w:val="Ttulo5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UNIVERSIDADE FEDERAL DO PARANÁ </w:t>
                  </w:r>
                </w:p>
                <w:p w14:paraId="15F7BB4B" w14:textId="06146E18" w:rsidR="00AD0310" w:rsidRPr="00130C8A" w:rsidRDefault="00932659" w:rsidP="00AD0310">
                  <w:pPr>
                    <w:pStyle w:val="Ttulo4"/>
                    <w:rPr>
                      <w:sz w:val="20"/>
                      <w:szCs w:val="20"/>
                      <w:lang w:val="pt-BR"/>
                    </w:rPr>
                  </w:pPr>
                  <w:r w:rsidRPr="00130C8A">
                    <w:rPr>
                      <w:sz w:val="20"/>
                      <w:szCs w:val="20"/>
                      <w:lang w:val="pt-BR"/>
                    </w:rPr>
                    <w:t>ENSINO MÉDIO /2013</w:t>
                  </w:r>
                </w:p>
                <w:p w14:paraId="5BD8DC80" w14:textId="692A0A1D" w:rsidR="00AD0310" w:rsidRPr="00130C8A" w:rsidRDefault="00932659" w:rsidP="00AD0310">
                  <w:pPr>
                    <w:pStyle w:val="Ttulo5"/>
                    <w:rPr>
                      <w:sz w:val="20"/>
                      <w:szCs w:val="20"/>
                      <w:lang w:val="pt-BR"/>
                    </w:rPr>
                  </w:pPr>
                  <w:r w:rsidRPr="00130C8A">
                    <w:rPr>
                      <w:sz w:val="20"/>
                      <w:szCs w:val="20"/>
                      <w:lang w:val="pt-BR"/>
                    </w:rPr>
                    <w:t>INSTITUT TÉCHNIQUE INDUSTRIEL DE LA GOMBE</w:t>
                  </w:r>
                </w:p>
                <w:p w14:paraId="2E128A24" w14:textId="7FDB1539" w:rsidR="00AD0310" w:rsidRPr="009F470A" w:rsidRDefault="00E03CE8" w:rsidP="00AD0310">
                  <w:pPr>
                    <w:rPr>
                      <w:lang w:val="pt-BR"/>
                    </w:rPr>
                  </w:pPr>
                  <w:r w:rsidRPr="00130C8A">
                    <w:rPr>
                      <w:sz w:val="20"/>
                      <w:szCs w:val="20"/>
                    </w:rPr>
                    <w:t>E</w:t>
                  </w:r>
                  <w:r w:rsidR="00932659" w:rsidRPr="00130C8A">
                    <w:rPr>
                      <w:sz w:val="20"/>
                      <w:szCs w:val="20"/>
                    </w:rPr>
                    <w:t>nsino médio técnico em Eletricidade Industrial</w:t>
                  </w:r>
                </w:p>
              </w:tc>
            </w:tr>
            <w:tr w:rsidR="00C420C8" w:rsidRPr="009F470A" w14:paraId="0AB1ECC8" w14:textId="7777777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752AAEEF" w14:textId="77777777" w:rsidR="00C420C8" w:rsidRPr="009F470A" w:rsidRDefault="00000000" w:rsidP="008F6337">
                  <w:pPr>
                    <w:pStyle w:val="Ttulo2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Experiência voluntária ou de liderança:"/>
                      <w:tag w:val="Experiência voluntária ou de liderança:"/>
                      <w:id w:val="-1093778966"/>
                      <w:placeholder>
                        <w:docPart w:val="67368B09B686432B992479A58557CDD9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C420C8" w:rsidRPr="009F470A">
                        <w:rPr>
                          <w:lang w:val="pt-BR" w:bidi="pt-BR"/>
                        </w:rPr>
                        <w:t>Experiência voluntária ou de liderança</w:t>
                      </w:r>
                    </w:sdtContent>
                  </w:sdt>
                </w:p>
                <w:p w14:paraId="6F480C37" w14:textId="7BB0CF2C" w:rsidR="00AD0310" w:rsidRPr="00130C8A" w:rsidRDefault="00AD0310" w:rsidP="00AD0310">
                  <w:pPr>
                    <w:pStyle w:val="Ttulo4"/>
                    <w:rPr>
                      <w:sz w:val="20"/>
                      <w:szCs w:val="20"/>
                      <w:lang w:val="pt-BR"/>
                    </w:rPr>
                  </w:pPr>
                  <w:r w:rsidRPr="00130C8A">
                    <w:rPr>
                      <w:sz w:val="20"/>
                      <w:szCs w:val="20"/>
                      <w:lang w:val="pt-BR"/>
                    </w:rPr>
                    <w:t>ELETRÔNICO/UFPR BAJA SAE</w:t>
                  </w:r>
                </w:p>
                <w:p w14:paraId="3A0983C8" w14:textId="77777777" w:rsidR="00AD0310" w:rsidRPr="00130C8A" w:rsidRDefault="00000000" w:rsidP="00AD0310">
                  <w:pPr>
                    <w:pStyle w:val="Ttulo5"/>
                    <w:rPr>
                      <w:sz w:val="20"/>
                      <w:szCs w:val="20"/>
                      <w:lang w:val="pt-BR"/>
                    </w:rPr>
                  </w:pPr>
                  <w:sdt>
                    <w:sdtPr>
                      <w:rPr>
                        <w:sz w:val="20"/>
                        <w:szCs w:val="20"/>
                        <w:lang w:val="pt-BR"/>
                      </w:rPr>
                      <w:alias w:val="Insira as datas iniciais para o emprego 1:"/>
                      <w:tag w:val="Insira as datas iniciais para o emprego 1:"/>
                      <w:id w:val="-1914612906"/>
                      <w:placeholder>
                        <w:docPart w:val="D55E87D5E7AF489680D77C40F9C2487C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AD0310" w:rsidRPr="00130C8A">
                        <w:rPr>
                          <w:sz w:val="20"/>
                          <w:szCs w:val="20"/>
                          <w:lang w:val="pt-BR" w:bidi="pt-BR"/>
                        </w:rPr>
                        <w:t>Data De</w:t>
                      </w:r>
                    </w:sdtContent>
                  </w:sdt>
                  <w:r w:rsidR="00AD0310" w:rsidRPr="00130C8A">
                    <w:rPr>
                      <w:sz w:val="20"/>
                      <w:szCs w:val="20"/>
                      <w:lang w:val="pt-BR"/>
                    </w:rPr>
                    <w:t xml:space="preserve"> 01/04/2018</w:t>
                  </w:r>
                  <w:r w:rsidR="00AD0310" w:rsidRPr="00130C8A">
                    <w:rPr>
                      <w:sz w:val="20"/>
                      <w:szCs w:val="20"/>
                      <w:lang w:val="pt-BR" w:bidi="pt-BR"/>
                    </w:rPr>
                    <w:t xml:space="preserve"> – </w:t>
                  </w:r>
                  <w:sdt>
                    <w:sdtPr>
                      <w:rPr>
                        <w:sz w:val="20"/>
                        <w:szCs w:val="20"/>
                        <w:lang w:val="pt-BR"/>
                      </w:rPr>
                      <w:alias w:val="Insira as datas finais para o emprego 1:"/>
                      <w:tag w:val="Insira as datas finais para o emprego 1:"/>
                      <w:id w:val="1298186089"/>
                      <w:placeholder>
                        <w:docPart w:val="367AC26B013E415A89A360913B4C0900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AD0310" w:rsidRPr="00130C8A">
                        <w:rPr>
                          <w:sz w:val="20"/>
                          <w:szCs w:val="20"/>
                          <w:lang w:val="pt-BR" w:bidi="pt-BR"/>
                        </w:rPr>
                        <w:t>Até</w:t>
                      </w:r>
                    </w:sdtContent>
                  </w:sdt>
                  <w:r w:rsidR="00AD0310" w:rsidRPr="00130C8A">
                    <w:rPr>
                      <w:sz w:val="20"/>
                      <w:szCs w:val="20"/>
                      <w:lang w:val="pt-BR"/>
                    </w:rPr>
                    <w:t xml:space="preserve"> 31/03/2020</w:t>
                  </w:r>
                </w:p>
                <w:p w14:paraId="1A11556B" w14:textId="77777777" w:rsidR="00AD0310" w:rsidRPr="00130C8A" w:rsidRDefault="00AD0310" w:rsidP="00AD0310">
                  <w:pPr>
                    <w:rPr>
                      <w:sz w:val="20"/>
                      <w:szCs w:val="20"/>
                      <w:lang w:val="pt-BR"/>
                    </w:rPr>
                  </w:pPr>
                  <w:r w:rsidRPr="00130C8A">
                    <w:rPr>
                      <w:sz w:val="20"/>
                      <w:szCs w:val="20"/>
                      <w:lang w:val="pt-BR"/>
                    </w:rPr>
                    <w:t xml:space="preserve">Desenvolvimento da parte eletrônica do </w:t>
                  </w:r>
                </w:p>
                <w:p w14:paraId="2606A178" w14:textId="1905EA5B" w:rsidR="00AD0310" w:rsidRPr="009F470A" w:rsidRDefault="00AD0310" w:rsidP="00AD0310">
                  <w:pPr>
                    <w:pStyle w:val="Ttulo4"/>
                    <w:rPr>
                      <w:lang w:val="pt-BR"/>
                    </w:rPr>
                  </w:pPr>
                  <w:r w:rsidRPr="00130C8A">
                    <w:rPr>
                      <w:sz w:val="20"/>
                      <w:szCs w:val="20"/>
                      <w:lang w:val="pt-BR"/>
                    </w:rPr>
                    <w:lastRenderedPageBreak/>
                    <w:t>VOLUNTÁRIO/ELETRIZAR UFPR</w:t>
                  </w:r>
                </w:p>
                <w:p w14:paraId="676D49E4" w14:textId="2D611122" w:rsidR="00AD0310" w:rsidRPr="00130C8A" w:rsidRDefault="00000000" w:rsidP="00AD0310">
                  <w:pPr>
                    <w:pStyle w:val="Ttulo5"/>
                    <w:rPr>
                      <w:sz w:val="20"/>
                      <w:szCs w:val="20"/>
                      <w:lang w:val="pt-BR"/>
                    </w:rPr>
                  </w:pPr>
                  <w:sdt>
                    <w:sdtPr>
                      <w:rPr>
                        <w:sz w:val="20"/>
                        <w:szCs w:val="20"/>
                        <w:lang w:val="pt-BR"/>
                      </w:rPr>
                      <w:alias w:val="Insira as datas iniciais para o emprego 2:"/>
                      <w:tag w:val="Insira as datas iniciais para o emprego 2:"/>
                      <w:id w:val="-981693949"/>
                      <w:placeholder>
                        <w:docPart w:val="A1F45B0AEBED448FB4C2C526E31AE00C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AD0310" w:rsidRPr="00130C8A">
                        <w:rPr>
                          <w:sz w:val="20"/>
                          <w:szCs w:val="20"/>
                          <w:lang w:val="pt-BR" w:bidi="pt-BR"/>
                        </w:rPr>
                        <w:t>Data De</w:t>
                      </w:r>
                    </w:sdtContent>
                  </w:sdt>
                  <w:r w:rsidR="00AD0310" w:rsidRPr="00130C8A">
                    <w:rPr>
                      <w:sz w:val="20"/>
                      <w:szCs w:val="20"/>
                      <w:lang w:val="pt-BR" w:bidi="pt-BR"/>
                    </w:rPr>
                    <w:t xml:space="preserve"> 01/04/2017– </w:t>
                  </w:r>
                  <w:sdt>
                    <w:sdtPr>
                      <w:rPr>
                        <w:sz w:val="20"/>
                        <w:szCs w:val="20"/>
                        <w:lang w:val="pt-BR"/>
                      </w:rPr>
                      <w:alias w:val="Insira as datas finais para o emprego 2:"/>
                      <w:tag w:val="Insira as datas finais para o emprego 2:"/>
                      <w:id w:val="-416863388"/>
                      <w:placeholder>
                        <w:docPart w:val="022DA36FA8CE4A67B937963B36DF42F5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AD0310" w:rsidRPr="00130C8A">
                        <w:rPr>
                          <w:sz w:val="20"/>
                          <w:szCs w:val="20"/>
                          <w:lang w:val="pt-BR" w:bidi="pt-BR"/>
                        </w:rPr>
                        <w:t>Até</w:t>
                      </w:r>
                    </w:sdtContent>
                  </w:sdt>
                  <w:r w:rsidR="00AD0310" w:rsidRPr="00130C8A">
                    <w:rPr>
                      <w:sz w:val="20"/>
                      <w:szCs w:val="20"/>
                      <w:lang w:val="pt-BR"/>
                    </w:rPr>
                    <w:t xml:space="preserve"> 29/03/2020</w:t>
                  </w:r>
                </w:p>
                <w:p w14:paraId="0185F26D" w14:textId="4B9C2C25" w:rsidR="00C420C8" w:rsidRPr="009F470A" w:rsidRDefault="00AD0310" w:rsidP="004F30C3">
                  <w:pPr>
                    <w:rPr>
                      <w:lang w:val="pt-BR"/>
                    </w:rPr>
                  </w:pPr>
                  <w:r w:rsidRPr="00130C8A">
                    <w:rPr>
                      <w:sz w:val="20"/>
                      <w:szCs w:val="20"/>
                    </w:rPr>
                    <w:t xml:space="preserve"> Responsável de Divulgação (marketing) do projeto, organizo e elaboro artes do projeto e divulgação das atividades do projeto. </w:t>
                  </w:r>
                </w:p>
              </w:tc>
            </w:tr>
          </w:tbl>
          <w:p w14:paraId="66D57C70" w14:textId="77777777" w:rsidR="00C420C8" w:rsidRPr="009F470A" w:rsidRDefault="00C420C8" w:rsidP="003856C9">
            <w:pPr>
              <w:rPr>
                <w:lang w:val="pt-BR"/>
              </w:rPr>
            </w:pPr>
          </w:p>
        </w:tc>
      </w:tr>
    </w:tbl>
    <w:p w14:paraId="3AE5BE20" w14:textId="77777777" w:rsidR="003F5FDB" w:rsidRPr="009F470A" w:rsidRDefault="003F5FDB" w:rsidP="00841714">
      <w:pPr>
        <w:pStyle w:val="SemEspaamento"/>
        <w:rPr>
          <w:lang w:val="pt-BR"/>
        </w:rPr>
      </w:pPr>
    </w:p>
    <w:sectPr w:rsidR="003F5FDB" w:rsidRPr="009F470A" w:rsidSect="009F470A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4659A4" w14:textId="77777777" w:rsidR="00B2189B" w:rsidRDefault="00B2189B" w:rsidP="003856C9">
      <w:pPr>
        <w:spacing w:after="0" w:line="240" w:lineRule="auto"/>
      </w:pPr>
      <w:r>
        <w:separator/>
      </w:r>
    </w:p>
  </w:endnote>
  <w:endnote w:type="continuationSeparator" w:id="0">
    <w:p w14:paraId="2E18A367" w14:textId="77777777" w:rsidR="00B2189B" w:rsidRDefault="00B2189B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F3332" w14:textId="77777777" w:rsidR="003856C9" w:rsidRDefault="007803B7" w:rsidP="007803B7">
    <w:pPr>
      <w:pStyle w:val="Rodap"/>
    </w:pPr>
    <w:r w:rsidRPr="00DC79BB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71526C48" wp14:editId="0210FCF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title="Design gráfico de rodapé com retângulos cinza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v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v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v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v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v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v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v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v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v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13F7BFB" id="Grupo 4" o:spid="_x0000_s1026" alt="Título: Design gráfico de rodapé com retângulos cinzas em vários â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">
              <o:lock v:ext="edit" aspectratio="t"/>
              <v:shape id="Forma Livre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vre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vre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v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vre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vre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vre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vre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vre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pt-BR" w:bidi="pt-BR"/>
          </w:rPr>
          <w:fldChar w:fldCharType="begin"/>
        </w:r>
        <w:r w:rsidR="001765FE">
          <w:rPr>
            <w:lang w:val="pt-BR" w:bidi="pt-BR"/>
          </w:rPr>
          <w:instrText xml:space="preserve"> PAGE   \* MERGEFORMAT </w:instrText>
        </w:r>
        <w:r w:rsidR="001765FE">
          <w:rPr>
            <w:lang w:val="pt-BR" w:bidi="pt-BR"/>
          </w:rPr>
          <w:fldChar w:fldCharType="separate"/>
        </w:r>
        <w:r w:rsidR="00311120">
          <w:rPr>
            <w:noProof/>
            <w:lang w:val="pt-BR" w:bidi="pt-BR"/>
          </w:rPr>
          <w:t>2</w:t>
        </w:r>
        <w:r w:rsidR="001765FE">
          <w:rPr>
            <w:noProof/>
            <w:lang w:val="pt-BR" w:bidi="pt-B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D5435" w14:textId="77777777" w:rsidR="001765FE" w:rsidRDefault="00DC79BB">
    <w:pPr>
      <w:pStyle w:val="Rodap"/>
    </w:pPr>
    <w:r w:rsidRPr="00DC79BB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B97FCD5" wp14:editId="10CB736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title="Design gráfico de rodapé com retângulos cinza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v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v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v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v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v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v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v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v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v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2F79DCD" id="Grupo 4" o:spid="_x0000_s1026" alt="Título: Design gráfico de rodapé com retângulos cinzas em vários â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">
              <o:lock v:ext="edit" aspectratio="t"/>
              <v:shape id="Forma Liv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v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v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v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v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v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v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v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v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DEBECD" w14:textId="77777777" w:rsidR="00B2189B" w:rsidRDefault="00B2189B" w:rsidP="003856C9">
      <w:pPr>
        <w:spacing w:after="0" w:line="240" w:lineRule="auto"/>
      </w:pPr>
      <w:r>
        <w:separator/>
      </w:r>
    </w:p>
  </w:footnote>
  <w:footnote w:type="continuationSeparator" w:id="0">
    <w:p w14:paraId="6FCBAB67" w14:textId="77777777" w:rsidR="00B2189B" w:rsidRDefault="00B2189B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AB3BE" w14:textId="77777777" w:rsidR="003856C9" w:rsidRDefault="007803B7">
    <w:pPr>
      <w:pStyle w:val="Cabealho"/>
    </w:pPr>
    <w:r w:rsidRPr="00DC79BB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6D74169D" wp14:editId="1994822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title="Design gráfico de cabeçalho com retângulos cinza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v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v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v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v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v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v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v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v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v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v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40FF662" id="Grupo 17" o:spid="_x0000_s1026" alt="Título: Design gráfico de cabeçalho com retângulos cinzas em vários â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">
              <o:lock v:ext="edit" aspectratio="t"/>
              <v:shape id="Forma Livre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vre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vre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v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vre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vre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vre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v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v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vre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71A3E" w14:textId="77777777" w:rsidR="00DC79BB" w:rsidRDefault="00DC79BB">
    <w:pPr>
      <w:pStyle w:val="Cabealho"/>
    </w:pPr>
    <w:r w:rsidRPr="00DC79BB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60C67968" wp14:editId="392C828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title="Design gráfico de cabeçalho com retângulos cinza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v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v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v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v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v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v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v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v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v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v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CD41BBA" id="Grupo 17" o:spid="_x0000_s1026" alt="Título: Design gráfico de cabeçalho com retângulos cinzas em vários â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">
              <o:lock v:ext="edit" aspectratio="t"/>
              <v:shape id="Forma Liv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v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v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v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v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v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v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v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v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v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D12040B"/>
    <w:multiLevelType w:val="hybridMultilevel"/>
    <w:tmpl w:val="A05E9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767549">
    <w:abstractNumId w:val="9"/>
  </w:num>
  <w:num w:numId="2" w16cid:durableId="643238347">
    <w:abstractNumId w:val="7"/>
  </w:num>
  <w:num w:numId="3" w16cid:durableId="1548176470">
    <w:abstractNumId w:val="6"/>
  </w:num>
  <w:num w:numId="4" w16cid:durableId="1855261996">
    <w:abstractNumId w:val="5"/>
  </w:num>
  <w:num w:numId="5" w16cid:durableId="990063204">
    <w:abstractNumId w:val="4"/>
  </w:num>
  <w:num w:numId="6" w16cid:durableId="931015504">
    <w:abstractNumId w:val="8"/>
  </w:num>
  <w:num w:numId="7" w16cid:durableId="339966560">
    <w:abstractNumId w:val="3"/>
  </w:num>
  <w:num w:numId="8" w16cid:durableId="634411892">
    <w:abstractNumId w:val="2"/>
  </w:num>
  <w:num w:numId="9" w16cid:durableId="1213346453">
    <w:abstractNumId w:val="1"/>
  </w:num>
  <w:num w:numId="10" w16cid:durableId="1870530603">
    <w:abstractNumId w:val="0"/>
  </w:num>
  <w:num w:numId="11" w16cid:durableId="11284740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D8"/>
    <w:rsid w:val="00052BE1"/>
    <w:rsid w:val="0007412A"/>
    <w:rsid w:val="000C44AC"/>
    <w:rsid w:val="0010199E"/>
    <w:rsid w:val="0010257B"/>
    <w:rsid w:val="0011209B"/>
    <w:rsid w:val="00114E4F"/>
    <w:rsid w:val="001166C2"/>
    <w:rsid w:val="00130C8A"/>
    <w:rsid w:val="001503AC"/>
    <w:rsid w:val="00161BB6"/>
    <w:rsid w:val="001765FE"/>
    <w:rsid w:val="0019561F"/>
    <w:rsid w:val="001B32D2"/>
    <w:rsid w:val="0021716A"/>
    <w:rsid w:val="00226B2C"/>
    <w:rsid w:val="00254B23"/>
    <w:rsid w:val="00283B81"/>
    <w:rsid w:val="00293B83"/>
    <w:rsid w:val="002A3621"/>
    <w:rsid w:val="002A4C3B"/>
    <w:rsid w:val="002B3890"/>
    <w:rsid w:val="002B7747"/>
    <w:rsid w:val="002C77B9"/>
    <w:rsid w:val="002F19C6"/>
    <w:rsid w:val="002F485A"/>
    <w:rsid w:val="003053D9"/>
    <w:rsid w:val="00311120"/>
    <w:rsid w:val="00343436"/>
    <w:rsid w:val="003856C9"/>
    <w:rsid w:val="00396369"/>
    <w:rsid w:val="003F4D31"/>
    <w:rsid w:val="003F5FDB"/>
    <w:rsid w:val="0043426C"/>
    <w:rsid w:val="00441EB9"/>
    <w:rsid w:val="00445039"/>
    <w:rsid w:val="00463463"/>
    <w:rsid w:val="00473EF8"/>
    <w:rsid w:val="004760E5"/>
    <w:rsid w:val="004819DD"/>
    <w:rsid w:val="00495FB3"/>
    <w:rsid w:val="004C5C65"/>
    <w:rsid w:val="004D22BB"/>
    <w:rsid w:val="004F30C3"/>
    <w:rsid w:val="005152F2"/>
    <w:rsid w:val="005246B9"/>
    <w:rsid w:val="00534E4E"/>
    <w:rsid w:val="00551D35"/>
    <w:rsid w:val="005535CA"/>
    <w:rsid w:val="005562D4"/>
    <w:rsid w:val="00557019"/>
    <w:rsid w:val="00565A74"/>
    <w:rsid w:val="005674AC"/>
    <w:rsid w:val="00580925"/>
    <w:rsid w:val="005A1E51"/>
    <w:rsid w:val="005A7E57"/>
    <w:rsid w:val="00600AD0"/>
    <w:rsid w:val="00616FF4"/>
    <w:rsid w:val="00687ABB"/>
    <w:rsid w:val="006A3CE7"/>
    <w:rsid w:val="006B1B8E"/>
    <w:rsid w:val="0070523E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B25F7"/>
    <w:rsid w:val="008B5471"/>
    <w:rsid w:val="008C7CA2"/>
    <w:rsid w:val="008F6337"/>
    <w:rsid w:val="00914DAF"/>
    <w:rsid w:val="00920FA6"/>
    <w:rsid w:val="00932659"/>
    <w:rsid w:val="0093286E"/>
    <w:rsid w:val="009C011F"/>
    <w:rsid w:val="009D1627"/>
    <w:rsid w:val="009F470A"/>
    <w:rsid w:val="00A42F91"/>
    <w:rsid w:val="00A71043"/>
    <w:rsid w:val="00A83053"/>
    <w:rsid w:val="00AD0310"/>
    <w:rsid w:val="00AF1258"/>
    <w:rsid w:val="00B01E52"/>
    <w:rsid w:val="00B2189B"/>
    <w:rsid w:val="00B550FC"/>
    <w:rsid w:val="00B85871"/>
    <w:rsid w:val="00B93310"/>
    <w:rsid w:val="00B949DA"/>
    <w:rsid w:val="00BB3156"/>
    <w:rsid w:val="00BB3B21"/>
    <w:rsid w:val="00BC1F18"/>
    <w:rsid w:val="00BD2E58"/>
    <w:rsid w:val="00BF6BAB"/>
    <w:rsid w:val="00C007A5"/>
    <w:rsid w:val="00C27434"/>
    <w:rsid w:val="00C420C8"/>
    <w:rsid w:val="00C4403A"/>
    <w:rsid w:val="00CA4A0E"/>
    <w:rsid w:val="00CE6306"/>
    <w:rsid w:val="00D11C4D"/>
    <w:rsid w:val="00D24EB8"/>
    <w:rsid w:val="00D5067A"/>
    <w:rsid w:val="00DC0F74"/>
    <w:rsid w:val="00DC79BB"/>
    <w:rsid w:val="00DD26AE"/>
    <w:rsid w:val="00DD63CC"/>
    <w:rsid w:val="00DE6CE8"/>
    <w:rsid w:val="00DF0A0F"/>
    <w:rsid w:val="00E03CE8"/>
    <w:rsid w:val="00E34D58"/>
    <w:rsid w:val="00E666E4"/>
    <w:rsid w:val="00E941EF"/>
    <w:rsid w:val="00EB1C1B"/>
    <w:rsid w:val="00EB664E"/>
    <w:rsid w:val="00EB7833"/>
    <w:rsid w:val="00EE041E"/>
    <w:rsid w:val="00F077AE"/>
    <w:rsid w:val="00F14687"/>
    <w:rsid w:val="00F56435"/>
    <w:rsid w:val="00F61CD8"/>
    <w:rsid w:val="00F66659"/>
    <w:rsid w:val="00F91A9C"/>
    <w:rsid w:val="00F927F0"/>
    <w:rsid w:val="00FA07AA"/>
    <w:rsid w:val="00FA7730"/>
    <w:rsid w:val="00FB0A17"/>
    <w:rsid w:val="00FB6A8F"/>
    <w:rsid w:val="00FC5FAA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A527DB"/>
  <w15:chartTrackingRefBased/>
  <w15:docId w15:val="{55D4EB6B-2D87-4368-90C0-71ED62B0C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C8A"/>
  </w:style>
  <w:style w:type="paragraph" w:styleId="Ttulo1">
    <w:name w:val="heading 1"/>
    <w:basedOn w:val="Normal"/>
    <w:link w:val="Ttulo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007A5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07A5"/>
  </w:style>
  <w:style w:type="paragraph" w:styleId="Rodap">
    <w:name w:val="footer"/>
    <w:basedOn w:val="Normal"/>
    <w:link w:val="Rodap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RodapChar">
    <w:name w:val="Rodapé Char"/>
    <w:basedOn w:val="Fontepargpadro"/>
    <w:link w:val="Rodap"/>
    <w:uiPriority w:val="99"/>
    <w:rsid w:val="00FE20E6"/>
  </w:style>
  <w:style w:type="table" w:styleId="Tabelacomgrade">
    <w:name w:val="Table Grid"/>
    <w:basedOn w:val="Tabe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oEspaoReservado">
    <w:name w:val="Placeholder Text"/>
    <w:basedOn w:val="Fontepargpadro"/>
    <w:uiPriority w:val="99"/>
    <w:semiHidden/>
    <w:rsid w:val="003053D9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tulo5Char">
    <w:name w:val="Título 5 Char"/>
    <w:basedOn w:val="Fontepargpadro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emEspaamento">
    <w:name w:val="No Spacing"/>
    <w:uiPriority w:val="12"/>
    <w:qFormat/>
    <w:rsid w:val="005A7E57"/>
    <w:pPr>
      <w:spacing w:after="0" w:line="240" w:lineRule="auto"/>
    </w:pPr>
  </w:style>
  <w:style w:type="paragraph" w:customStyle="1" w:styleId="Linhadegrfico">
    <w:name w:val="Linh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1714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841714"/>
  </w:style>
  <w:style w:type="paragraph" w:styleId="Textoembloco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84171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41714"/>
  </w:style>
  <w:style w:type="paragraph" w:styleId="Corpodetexto2">
    <w:name w:val="Body Text 2"/>
    <w:basedOn w:val="Normal"/>
    <w:link w:val="Corpodetexto2Char"/>
    <w:uiPriority w:val="99"/>
    <w:semiHidden/>
    <w:unhideWhenUsed/>
    <w:rsid w:val="00841714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841714"/>
  </w:style>
  <w:style w:type="paragraph" w:styleId="Corpodetexto3">
    <w:name w:val="Body Text 3"/>
    <w:basedOn w:val="Normal"/>
    <w:link w:val="Corpodetexto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841714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841714"/>
    <w:pPr>
      <w:spacing w:after="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841714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841714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841714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841714"/>
    <w:pPr>
      <w:spacing w:after="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841714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841714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841714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841714"/>
  </w:style>
  <w:style w:type="table" w:styleId="GradeColorida">
    <w:name w:val="Colorful Grid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841714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41714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4171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41714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841714"/>
  </w:style>
  <w:style w:type="character" w:customStyle="1" w:styleId="DataChar">
    <w:name w:val="Data Char"/>
    <w:basedOn w:val="Fontepargpadro"/>
    <w:link w:val="Data"/>
    <w:uiPriority w:val="99"/>
    <w:semiHidden/>
    <w:rsid w:val="00841714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841714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841714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841714"/>
  </w:style>
  <w:style w:type="character" w:styleId="nfase">
    <w:name w:val="Emphasis"/>
    <w:basedOn w:val="Fontepargpadro"/>
    <w:uiPriority w:val="20"/>
    <w:semiHidden/>
    <w:unhideWhenUsed/>
    <w:qFormat/>
    <w:rsid w:val="00841714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841714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41714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841714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41714"/>
    <w:rPr>
      <w:szCs w:val="20"/>
    </w:rPr>
  </w:style>
  <w:style w:type="table" w:styleId="TabeladeGrade1Clara">
    <w:name w:val="Grid Table 1 Light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6Char">
    <w:name w:val="Título 6 Char"/>
    <w:basedOn w:val="Fontepargpadro"/>
    <w:link w:val="Ttulo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841714"/>
  </w:style>
  <w:style w:type="paragraph" w:styleId="EndereoHTML">
    <w:name w:val="HTML Address"/>
    <w:basedOn w:val="Normal"/>
    <w:link w:val="EndereoHTML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841714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841714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841714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41714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Fontepargpadro"/>
    <w:uiPriority w:val="99"/>
    <w:unhideWhenUsed/>
    <w:rsid w:val="00841714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841714"/>
    <w:rPr>
      <w:i/>
      <w:iCs/>
      <w:color w:val="37B6AE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841714"/>
  </w:style>
  <w:style w:type="paragraph" w:styleId="Lista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841714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841714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841714"/>
  </w:style>
  <w:style w:type="character" w:styleId="Nmerodepgina">
    <w:name w:val="page number"/>
    <w:basedOn w:val="Fontepargpadro"/>
    <w:uiPriority w:val="99"/>
    <w:semiHidden/>
    <w:unhideWhenUsed/>
    <w:rsid w:val="00841714"/>
  </w:style>
  <w:style w:type="table" w:styleId="SimplesTabela1">
    <w:name w:val="Plain Table 1"/>
    <w:basedOn w:val="Tabela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841714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841714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841714"/>
  </w:style>
  <w:style w:type="character" w:customStyle="1" w:styleId="SaudaoChar">
    <w:name w:val="Saudação Char"/>
    <w:basedOn w:val="Fontepargpadro"/>
    <w:link w:val="Saudao"/>
    <w:uiPriority w:val="99"/>
    <w:semiHidden/>
    <w:rsid w:val="00841714"/>
  </w:style>
  <w:style w:type="paragraph" w:styleId="Assinatura">
    <w:name w:val="Signature"/>
    <w:basedOn w:val="Normal"/>
    <w:link w:val="Assinatura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841714"/>
  </w:style>
  <w:style w:type="character" w:styleId="Forte">
    <w:name w:val="Strong"/>
    <w:basedOn w:val="Fontepargpadro"/>
    <w:uiPriority w:val="22"/>
    <w:semiHidden/>
    <w:unhideWhenUsed/>
    <w:qFormat/>
    <w:rsid w:val="00841714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Ttulo3"/>
    <w:link w:val="Caracteredegrfico"/>
    <w:uiPriority w:val="10"/>
    <w:qFormat/>
    <w:rsid w:val="00C420C8"/>
    <w:pPr>
      <w:spacing w:before="320" w:after="80"/>
    </w:pPr>
  </w:style>
  <w:style w:type="character" w:customStyle="1" w:styleId="Caracteredegrfico">
    <w:name w:val="Caractere de gráfico"/>
    <w:basedOn w:val="Fontepargpadro"/>
    <w:link w:val="Grfico"/>
    <w:uiPriority w:val="10"/>
    <w:rsid w:val="00C420C8"/>
  </w:style>
  <w:style w:type="character" w:styleId="MenoPendente">
    <w:name w:val="Unresolved Mention"/>
    <w:basedOn w:val="Fontepargpadro"/>
    <w:uiPriority w:val="99"/>
    <w:semiHidden/>
    <w:unhideWhenUsed/>
    <w:rsid w:val="00F61CD8"/>
    <w:rPr>
      <w:color w:val="605E5C"/>
      <w:shd w:val="clear" w:color="auto" w:fill="E1DFDD"/>
    </w:rPr>
  </w:style>
  <w:style w:type="paragraph" w:customStyle="1" w:styleId="Default">
    <w:name w:val="Default"/>
    <w:rsid w:val="00F61CD8"/>
    <w:pPr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vanity-namedomain">
    <w:name w:val="vanity-name__domain"/>
    <w:basedOn w:val="Fontepargpadro"/>
    <w:rsid w:val="00114E4F"/>
  </w:style>
  <w:style w:type="character" w:customStyle="1" w:styleId="vanity-namedisplay-name">
    <w:name w:val="vanity-name__display-name"/>
    <w:basedOn w:val="Fontepargpadro"/>
    <w:rsid w:val="00114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3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hadracw@hotmail.com" TargetMode="Externa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schadracw@gmail.com" TargetMode="External"/><Relationship Id="rId12" Type="http://schemas.openxmlformats.org/officeDocument/2006/relationships/hyperlink" Target="https://github.com/SCHAD17/SCHAD17.github.i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linkedin.com/in/schadrac-wanza-isula-792293bb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schadrac.isula@eco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&#225;rio\AppData\Roaming\Microsoft\Templates\Curr&#237;culo%20criativo,%20elaborado%20pela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EE8BDA3E5554A5A99CA32A75D0B4E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B3E487-F880-42E4-B1C9-6072F0B6B995}"/>
      </w:docPartPr>
      <w:docPartBody>
        <w:p w:rsidR="00353BB6" w:rsidRDefault="004D3A5A">
          <w:pPr>
            <w:pStyle w:val="4EE8BDA3E5554A5A99CA32A75D0B4E1E"/>
          </w:pPr>
          <w:r w:rsidRPr="009F470A">
            <w:rPr>
              <w:lang w:bidi="pt-BR"/>
            </w:rPr>
            <w:t>Email</w:t>
          </w:r>
        </w:p>
      </w:docPartBody>
    </w:docPart>
    <w:docPart>
      <w:docPartPr>
        <w:name w:val="1C7591979CDB41EE97910D97A629FF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8F7A3B-65C0-40AE-93E4-2EFA4F6E0013}"/>
      </w:docPartPr>
      <w:docPartBody>
        <w:p w:rsidR="00353BB6" w:rsidRDefault="004D3A5A">
          <w:pPr>
            <w:pStyle w:val="1C7591979CDB41EE97910D97A629FF11"/>
          </w:pPr>
          <w:r w:rsidRPr="009F470A">
            <w:rPr>
              <w:lang w:bidi="pt-BR"/>
            </w:rPr>
            <w:t>Telefone</w:t>
          </w:r>
        </w:p>
      </w:docPartBody>
    </w:docPart>
    <w:docPart>
      <w:docPartPr>
        <w:name w:val="A56D881C9E5540A1A2FB57904E8050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616190-DDB6-431F-A981-E906DD132439}"/>
      </w:docPartPr>
      <w:docPartBody>
        <w:p w:rsidR="00353BB6" w:rsidRDefault="004D3A5A">
          <w:pPr>
            <w:pStyle w:val="A56D881C9E5540A1A2FB57904E805071"/>
          </w:pPr>
          <w:r w:rsidRPr="009F470A">
            <w:rPr>
              <w:lang w:bidi="pt-BR"/>
            </w:rPr>
            <w:t>Habilidades</w:t>
          </w:r>
        </w:p>
      </w:docPartBody>
    </w:docPart>
    <w:docPart>
      <w:docPartPr>
        <w:name w:val="C5809CE38A904853A081E2E8FCF6E6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C48C55-5FEC-4FEB-8CD4-7AC0E8CD7600}"/>
      </w:docPartPr>
      <w:docPartBody>
        <w:p w:rsidR="00353BB6" w:rsidRDefault="004D3A5A">
          <w:pPr>
            <w:pStyle w:val="C5809CE38A904853A081E2E8FCF6E6E1"/>
          </w:pPr>
          <w:r w:rsidRPr="009F470A">
            <w:rPr>
              <w:lang w:bidi="pt-BR"/>
            </w:rPr>
            <w:t>Experiência</w:t>
          </w:r>
        </w:p>
      </w:docPartBody>
    </w:docPart>
    <w:docPart>
      <w:docPartPr>
        <w:name w:val="4021D2480D4A49A9B891C2EF8E53A5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D319BD-5F10-4796-8734-9D7C5D67DC1B}"/>
      </w:docPartPr>
      <w:docPartBody>
        <w:p w:rsidR="00353BB6" w:rsidRDefault="004D3A5A">
          <w:pPr>
            <w:pStyle w:val="4021D2480D4A49A9B891C2EF8E53A517"/>
          </w:pPr>
          <w:r w:rsidRPr="00920FA6">
            <w:rPr>
              <w:lang w:bidi="pt-BR"/>
            </w:rPr>
            <w:t>FORMAÇÃO ACADÊMICA</w:t>
          </w:r>
        </w:p>
      </w:docPartBody>
    </w:docPart>
    <w:docPart>
      <w:docPartPr>
        <w:name w:val="67368B09B686432B992479A58557C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F3AF1E-972C-4B93-B3BE-8CC816B699B9}"/>
      </w:docPartPr>
      <w:docPartBody>
        <w:p w:rsidR="00353BB6" w:rsidRDefault="004D3A5A">
          <w:pPr>
            <w:pStyle w:val="67368B09B686432B992479A58557CDD9"/>
          </w:pPr>
          <w:r w:rsidRPr="009F470A">
            <w:rPr>
              <w:lang w:bidi="pt-BR"/>
            </w:rPr>
            <w:t>Experiência voluntária ou de liderança</w:t>
          </w:r>
        </w:p>
      </w:docPartBody>
    </w:docPart>
    <w:docPart>
      <w:docPartPr>
        <w:name w:val="A632B7D524E94161898FC66FE8910E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D984D0-34A7-4448-89C2-E631E4570991}"/>
      </w:docPartPr>
      <w:docPartBody>
        <w:p w:rsidR="00353BB6" w:rsidRDefault="004D3A5A" w:rsidP="004D3A5A">
          <w:pPr>
            <w:pStyle w:val="A632B7D524E94161898FC66FE8910E66"/>
          </w:pPr>
          <w:r w:rsidRPr="009F470A">
            <w:rPr>
              <w:lang w:bidi="pt-BR"/>
            </w:rPr>
            <w:t>Data De</w:t>
          </w:r>
        </w:p>
      </w:docPartBody>
    </w:docPart>
    <w:docPart>
      <w:docPartPr>
        <w:name w:val="75D4E09888C448B8A3A4E222C729BE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D047B1-5214-4EC7-82B5-D250E1253C7B}"/>
      </w:docPartPr>
      <w:docPartBody>
        <w:p w:rsidR="00353BB6" w:rsidRDefault="004D3A5A" w:rsidP="004D3A5A">
          <w:pPr>
            <w:pStyle w:val="75D4E09888C448B8A3A4E222C729BEA0"/>
          </w:pPr>
          <w:r w:rsidRPr="009F470A">
            <w:rPr>
              <w:lang w:bidi="pt-BR"/>
            </w:rPr>
            <w:t>Até</w:t>
          </w:r>
        </w:p>
      </w:docPartBody>
    </w:docPart>
    <w:docPart>
      <w:docPartPr>
        <w:name w:val="AAE7844FC60E4FF68CDF7110CFB22A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8081C3-82D1-4379-A521-7D99B0AAD15C}"/>
      </w:docPartPr>
      <w:docPartBody>
        <w:p w:rsidR="00353BB6" w:rsidRDefault="004D3A5A" w:rsidP="004D3A5A">
          <w:pPr>
            <w:pStyle w:val="AAE7844FC60E4FF68CDF7110CFB22A59"/>
          </w:pPr>
          <w:r w:rsidRPr="009F470A">
            <w:rPr>
              <w:lang w:bidi="pt-BR"/>
            </w:rPr>
            <w:t>Data De</w:t>
          </w:r>
        </w:p>
      </w:docPartBody>
    </w:docPart>
    <w:docPart>
      <w:docPartPr>
        <w:name w:val="94BDD770713549B0A302D239971F5F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F35199-174C-4FB0-BD60-D3164B4DCBBB}"/>
      </w:docPartPr>
      <w:docPartBody>
        <w:p w:rsidR="00353BB6" w:rsidRDefault="004D3A5A" w:rsidP="004D3A5A">
          <w:pPr>
            <w:pStyle w:val="94BDD770713549B0A302D239971F5F34"/>
          </w:pPr>
          <w:r w:rsidRPr="009F470A">
            <w:rPr>
              <w:lang w:bidi="pt-BR"/>
            </w:rPr>
            <w:t>Até</w:t>
          </w:r>
        </w:p>
      </w:docPartBody>
    </w:docPart>
    <w:docPart>
      <w:docPartPr>
        <w:name w:val="D55E87D5E7AF489680D77C40F9C248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86D52B-E06F-4D8B-B002-02C9D79A4D4A}"/>
      </w:docPartPr>
      <w:docPartBody>
        <w:p w:rsidR="00353BB6" w:rsidRDefault="004D3A5A" w:rsidP="004D3A5A">
          <w:pPr>
            <w:pStyle w:val="D55E87D5E7AF489680D77C40F9C2487C"/>
          </w:pPr>
          <w:r w:rsidRPr="009F470A">
            <w:rPr>
              <w:lang w:bidi="pt-BR"/>
            </w:rPr>
            <w:t>Data De</w:t>
          </w:r>
        </w:p>
      </w:docPartBody>
    </w:docPart>
    <w:docPart>
      <w:docPartPr>
        <w:name w:val="367AC26B013E415A89A360913B4C09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ECBA9B-930B-4DC8-B857-A5253E209F36}"/>
      </w:docPartPr>
      <w:docPartBody>
        <w:p w:rsidR="00353BB6" w:rsidRDefault="004D3A5A" w:rsidP="004D3A5A">
          <w:pPr>
            <w:pStyle w:val="367AC26B013E415A89A360913B4C0900"/>
          </w:pPr>
          <w:r w:rsidRPr="009F470A">
            <w:rPr>
              <w:lang w:bidi="pt-BR"/>
            </w:rPr>
            <w:t>Até</w:t>
          </w:r>
        </w:p>
      </w:docPartBody>
    </w:docPart>
    <w:docPart>
      <w:docPartPr>
        <w:name w:val="A1F45B0AEBED448FB4C2C526E31AE0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8EF945-7830-46E3-8F7C-E17E41C24C19}"/>
      </w:docPartPr>
      <w:docPartBody>
        <w:p w:rsidR="00353BB6" w:rsidRDefault="004D3A5A" w:rsidP="004D3A5A">
          <w:pPr>
            <w:pStyle w:val="A1F45B0AEBED448FB4C2C526E31AE00C"/>
          </w:pPr>
          <w:r w:rsidRPr="009F470A">
            <w:rPr>
              <w:lang w:bidi="pt-BR"/>
            </w:rPr>
            <w:t>Data De</w:t>
          </w:r>
        </w:p>
      </w:docPartBody>
    </w:docPart>
    <w:docPart>
      <w:docPartPr>
        <w:name w:val="022DA36FA8CE4A67B937963B36DF42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970B04-9010-45B3-B199-EBB84D2886A5}"/>
      </w:docPartPr>
      <w:docPartBody>
        <w:p w:rsidR="00353BB6" w:rsidRDefault="004D3A5A" w:rsidP="004D3A5A">
          <w:pPr>
            <w:pStyle w:val="022DA36FA8CE4A67B937963B36DF42F5"/>
          </w:pPr>
          <w:r w:rsidRPr="009F470A">
            <w:rPr>
              <w:lang w:bidi="pt-BR"/>
            </w:rPr>
            <w:t>Até</w:t>
          </w:r>
        </w:p>
      </w:docPartBody>
    </w:docPart>
    <w:docPart>
      <w:docPartPr>
        <w:name w:val="02E8BC22A0794D1FA19EA55C47845E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121418-CD28-4ED2-B70D-0880EB8478A4}"/>
      </w:docPartPr>
      <w:docPartBody>
        <w:p w:rsidR="00DB006C" w:rsidRDefault="005E21A3" w:rsidP="005E21A3">
          <w:pPr>
            <w:pStyle w:val="02E8BC22A0794D1FA19EA55C47845E89"/>
          </w:pPr>
          <w:r w:rsidRPr="009F470A">
            <w:rPr>
              <w:lang w:bidi="pt-BR"/>
            </w:rPr>
            <w:t>Data De</w:t>
          </w:r>
        </w:p>
      </w:docPartBody>
    </w:docPart>
    <w:docPart>
      <w:docPartPr>
        <w:name w:val="087C59B8B5B149AA8BC2247E70742E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64F0E1-3060-4199-88F2-A56E7708C01F}"/>
      </w:docPartPr>
      <w:docPartBody>
        <w:p w:rsidR="00D41479" w:rsidRDefault="00DB006C" w:rsidP="00DB006C">
          <w:pPr>
            <w:pStyle w:val="087C59B8B5B149AA8BC2247E70742E94"/>
          </w:pPr>
          <w:r w:rsidRPr="009F470A">
            <w:rPr>
              <w:lang w:bidi="pt-BR"/>
            </w:rPr>
            <w:t>Data De</w:t>
          </w:r>
        </w:p>
      </w:docPartBody>
    </w:docPart>
    <w:docPart>
      <w:docPartPr>
        <w:name w:val="FF53E222F69C4564BCD849DA2FBC3F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703238-2603-43A9-AB1A-27526C09B79B}"/>
      </w:docPartPr>
      <w:docPartBody>
        <w:p w:rsidR="009A31A9" w:rsidRDefault="00F111F2" w:rsidP="00F111F2">
          <w:pPr>
            <w:pStyle w:val="FF53E222F69C4564BCD849DA2FBC3F4B"/>
          </w:pPr>
          <w:r w:rsidRPr="009F470A">
            <w:rPr>
              <w:lang w:bidi="pt-BR"/>
            </w:rPr>
            <w:t>Data 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5A"/>
    <w:rsid w:val="00054497"/>
    <w:rsid w:val="00161BB6"/>
    <w:rsid w:val="00197103"/>
    <w:rsid w:val="00353BB6"/>
    <w:rsid w:val="004D3A5A"/>
    <w:rsid w:val="005E21A3"/>
    <w:rsid w:val="008B25F7"/>
    <w:rsid w:val="008D30F2"/>
    <w:rsid w:val="009211A4"/>
    <w:rsid w:val="009331ED"/>
    <w:rsid w:val="009A31A9"/>
    <w:rsid w:val="00D24EB8"/>
    <w:rsid w:val="00D41479"/>
    <w:rsid w:val="00DB006C"/>
    <w:rsid w:val="00EB664E"/>
    <w:rsid w:val="00F1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EE8BDA3E5554A5A99CA32A75D0B4E1E">
    <w:name w:val="4EE8BDA3E5554A5A99CA32A75D0B4E1E"/>
  </w:style>
  <w:style w:type="paragraph" w:customStyle="1" w:styleId="1C7591979CDB41EE97910D97A629FF11">
    <w:name w:val="1C7591979CDB41EE97910D97A629FF11"/>
  </w:style>
  <w:style w:type="paragraph" w:customStyle="1" w:styleId="A56D881C9E5540A1A2FB57904E805071">
    <w:name w:val="A56D881C9E5540A1A2FB57904E805071"/>
  </w:style>
  <w:style w:type="paragraph" w:customStyle="1" w:styleId="C5809CE38A904853A081E2E8FCF6E6E1">
    <w:name w:val="C5809CE38A904853A081E2E8FCF6E6E1"/>
  </w:style>
  <w:style w:type="paragraph" w:customStyle="1" w:styleId="4021D2480D4A49A9B891C2EF8E53A517">
    <w:name w:val="4021D2480D4A49A9B891C2EF8E53A517"/>
  </w:style>
  <w:style w:type="paragraph" w:customStyle="1" w:styleId="67368B09B686432B992479A58557CDD9">
    <w:name w:val="67368B09B686432B992479A58557CDD9"/>
  </w:style>
  <w:style w:type="paragraph" w:customStyle="1" w:styleId="A632B7D524E94161898FC66FE8910E66">
    <w:name w:val="A632B7D524E94161898FC66FE8910E66"/>
    <w:rsid w:val="004D3A5A"/>
  </w:style>
  <w:style w:type="paragraph" w:customStyle="1" w:styleId="75D4E09888C448B8A3A4E222C729BEA0">
    <w:name w:val="75D4E09888C448B8A3A4E222C729BEA0"/>
    <w:rsid w:val="004D3A5A"/>
  </w:style>
  <w:style w:type="paragraph" w:customStyle="1" w:styleId="AAE7844FC60E4FF68CDF7110CFB22A59">
    <w:name w:val="AAE7844FC60E4FF68CDF7110CFB22A59"/>
    <w:rsid w:val="004D3A5A"/>
  </w:style>
  <w:style w:type="paragraph" w:customStyle="1" w:styleId="94BDD770713549B0A302D239971F5F34">
    <w:name w:val="94BDD770713549B0A302D239971F5F34"/>
    <w:rsid w:val="004D3A5A"/>
  </w:style>
  <w:style w:type="paragraph" w:customStyle="1" w:styleId="D55E87D5E7AF489680D77C40F9C2487C">
    <w:name w:val="D55E87D5E7AF489680D77C40F9C2487C"/>
    <w:rsid w:val="004D3A5A"/>
  </w:style>
  <w:style w:type="paragraph" w:customStyle="1" w:styleId="367AC26B013E415A89A360913B4C0900">
    <w:name w:val="367AC26B013E415A89A360913B4C0900"/>
    <w:rsid w:val="004D3A5A"/>
  </w:style>
  <w:style w:type="paragraph" w:customStyle="1" w:styleId="A1F45B0AEBED448FB4C2C526E31AE00C">
    <w:name w:val="A1F45B0AEBED448FB4C2C526E31AE00C"/>
    <w:rsid w:val="004D3A5A"/>
  </w:style>
  <w:style w:type="paragraph" w:customStyle="1" w:styleId="022DA36FA8CE4A67B937963B36DF42F5">
    <w:name w:val="022DA36FA8CE4A67B937963B36DF42F5"/>
    <w:rsid w:val="004D3A5A"/>
  </w:style>
  <w:style w:type="paragraph" w:customStyle="1" w:styleId="02E8BC22A0794D1FA19EA55C47845E89">
    <w:name w:val="02E8BC22A0794D1FA19EA55C47845E89"/>
    <w:rsid w:val="005E21A3"/>
  </w:style>
  <w:style w:type="paragraph" w:customStyle="1" w:styleId="087C59B8B5B149AA8BC2247E70742E94">
    <w:name w:val="087C59B8B5B149AA8BC2247E70742E94"/>
    <w:rsid w:val="00DB006C"/>
  </w:style>
  <w:style w:type="paragraph" w:customStyle="1" w:styleId="FF53E222F69C4564BCD849DA2FBC3F4B">
    <w:name w:val="FF53E222F69C4564BCD849DA2FBC3F4B"/>
    <w:rsid w:val="00F111F2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criativo, elaborado pela MOO</Template>
  <TotalTime>18</TotalTime>
  <Pages>2</Pages>
  <Words>327</Words>
  <Characters>1768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Schadrac BK Wanza</cp:lastModifiedBy>
  <cp:revision>2</cp:revision>
  <cp:lastPrinted>2021-09-26T00:19:00Z</cp:lastPrinted>
  <dcterms:created xsi:type="dcterms:W3CDTF">2025-02-04T00:19:00Z</dcterms:created>
  <dcterms:modified xsi:type="dcterms:W3CDTF">2025-02-04T00:19:00Z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